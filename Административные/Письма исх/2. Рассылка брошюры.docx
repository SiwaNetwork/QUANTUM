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E62E" w14:textId="6920C1D2" w:rsidR="00D4796A" w:rsidRDefault="00C95800">
      <w:pPr>
        <w:rPr>
          <w:rFonts w:asciiTheme="majorHAnsi" w:hAnsiTheme="majorHAnsi" w:cstheme="majorHAnsi"/>
          <w:lang w:eastAsia="ru-RU"/>
        </w:rPr>
      </w:pPr>
      <w:r>
        <w:rPr>
          <w:rFonts w:asciiTheme="majorHAnsi" w:hAnsiTheme="majorHAnsi" w:cstheme="majorHAnsi"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7696" behindDoc="0" locked="0" layoutInCell="1" allowOverlap="1" wp14:anchorId="11BCC8D4" wp14:editId="3E61ACC8">
            <wp:simplePos x="0" y="0"/>
            <wp:positionH relativeFrom="column">
              <wp:posOffset>606656</wp:posOffset>
            </wp:positionH>
            <wp:positionV relativeFrom="paragraph">
              <wp:posOffset>-136352</wp:posOffset>
            </wp:positionV>
            <wp:extent cx="1818352" cy="871323"/>
            <wp:effectExtent l="0" t="0" r="0" b="50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52" cy="87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2168546"/>
      <w:bookmarkEnd w:id="0"/>
    </w:p>
    <w:p w14:paraId="5A75D9EA" w14:textId="51B18919" w:rsidR="00C95800" w:rsidRPr="00C95800" w:rsidRDefault="00A14E0E" w:rsidP="00C95800">
      <w:pPr>
        <w:rPr>
          <w:rFonts w:asciiTheme="majorHAnsi" w:hAnsiTheme="majorHAnsi" w:cstheme="majorHAnsi"/>
          <w:lang w:eastAsia="ru-RU"/>
        </w:rPr>
      </w:pP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B459B8" wp14:editId="2A00E2D8">
                <wp:simplePos x="0" y="0"/>
                <wp:positionH relativeFrom="margin">
                  <wp:posOffset>3375661</wp:posOffset>
                </wp:positionH>
                <wp:positionV relativeFrom="paragraph">
                  <wp:posOffset>276860</wp:posOffset>
                </wp:positionV>
                <wp:extent cx="2914650" cy="1743075"/>
                <wp:effectExtent l="0" t="0" r="0" b="0"/>
                <wp:wrapNone/>
                <wp:docPr id="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20DA7" w14:textId="6D413E95" w:rsidR="00A14E0E" w:rsidRPr="0009798E" w:rsidRDefault="001B3AE9" w:rsidP="001B3AE9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Согласно списку рассылки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59B8" id="Rectangle 5" o:spid="_x0000_s1026" style="position:absolute;margin-left:265.8pt;margin-top:21.8pt;width:229.5pt;height:13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" filled="f" stroked="f" strokeweight="1pt">
                <v:textbox>
                  <w:txbxContent>
                    <w:p w14:paraId="4BA20DA7" w14:textId="6D413E95" w:rsidR="00A14E0E" w:rsidRPr="0009798E" w:rsidRDefault="001B3AE9" w:rsidP="001B3AE9">
                      <w:pPr>
                        <w:spacing w:after="0" w:line="240" w:lineRule="auto"/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color w:val="000000" w:themeColor="text1"/>
                          <w:sz w:val="28"/>
                          <w:szCs w:val="28"/>
                        </w:rPr>
                        <w:t>Согласно списку рассылки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69F2BC" w14:textId="6DD17D48" w:rsidR="00C95800" w:rsidRPr="00C95800" w:rsidRDefault="00340115" w:rsidP="00C95800">
      <w:pPr>
        <w:rPr>
          <w:rFonts w:asciiTheme="majorHAnsi" w:hAnsiTheme="majorHAnsi" w:cstheme="majorHAnsi"/>
          <w:lang w:eastAsia="ru-RU"/>
        </w:rPr>
      </w:pPr>
      <w:r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2ADB4" wp14:editId="5CA895DE">
                <wp:simplePos x="0" y="0"/>
                <wp:positionH relativeFrom="margin">
                  <wp:posOffset>146685</wp:posOffset>
                </wp:positionH>
                <wp:positionV relativeFrom="paragraph">
                  <wp:posOffset>107950</wp:posOffset>
                </wp:positionV>
                <wp:extent cx="2895600" cy="2410691"/>
                <wp:effectExtent l="0" t="0" r="0" b="0"/>
                <wp:wrapNone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410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5F9" w14:textId="77777777" w:rsidR="00730DD3" w:rsidRDefault="00937511" w:rsidP="0093751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ОБЩЕСТВО С ОГРАНИЧЕННОЙ ОТВЕТСТВЕННОСТЬЮ</w:t>
                            </w:r>
                            <w:r w:rsidR="00151356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704B38E5" w14:textId="77777777" w:rsidR="00730DD3" w:rsidRPr="00730DD3" w:rsidRDefault="00D127F9" w:rsidP="00730DD3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«</w:t>
                            </w: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ШИВА</w:t>
                            </w: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НЕТВОРК</w:t>
                            </w:r>
                            <w:r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»</w:t>
                            </w:r>
                            <w:r w:rsidR="00730DD3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</w:p>
                          <w:p w14:paraId="6B62C716" w14:textId="5E33A352" w:rsidR="00937511" w:rsidRPr="00730DD3" w:rsidRDefault="00730DD3" w:rsidP="00A91CA2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</w:pPr>
                            <w:r w:rsidRPr="00D35E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(</w:t>
                            </w:r>
                            <w:r w:rsidR="00937511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SHIWA</w:t>
                            </w:r>
                            <w:r w:rsidR="00937511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937511" w:rsidRPr="00937511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NETWORK</w:t>
                            </w:r>
                            <w:r w:rsidR="00937511" w:rsidRPr="00730DD3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 xml:space="preserve">»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  <w:lang w:val="en-US"/>
                              </w:rPr>
                              <w:t>LLC</w:t>
                            </w:r>
                            <w:r w:rsidRPr="00D35E6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Cs w:val="24"/>
                              </w:rPr>
                              <w:t>)</w:t>
                            </w:r>
                          </w:p>
                          <w:p w14:paraId="5F1B2288" w14:textId="77777777" w:rsidR="00A91CA2" w:rsidRDefault="00937511" w:rsidP="00A91CA2">
                            <w:pPr>
                              <w:spacing w:before="240"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Земляной Вал </w:t>
                            </w:r>
                            <w:proofErr w:type="spellStart"/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ул</w:t>
                            </w:r>
                            <w:proofErr w:type="spellEnd"/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д.50А, стр.2,</w:t>
                            </w:r>
                            <w:r w:rsid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CDD4D8" w14:textId="0B5BE2DE" w:rsidR="00151356" w:rsidRPr="00A25724" w:rsidRDefault="00937511" w:rsidP="00A91CA2">
                            <w:pPr>
                              <w:spacing w:after="0" w:line="240" w:lineRule="auto"/>
                              <w:ind w:left="42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пом.1/13</w:t>
                            </w:r>
                            <w:r w:rsidR="00151356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 Москва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109028</w:t>
                            </w:r>
                          </w:p>
                          <w:p w14:paraId="2741B5D7" w14:textId="1C4985D8" w:rsidR="00937511" w:rsidRPr="00C56AB7" w:rsidRDefault="00937511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Тел</w:t>
                            </w:r>
                            <w:r w:rsidRPr="00C56AB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  <w:r w:rsidR="00A25724" w:rsidRPr="00C56AB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Pr="00C56AB7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6AB7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+7 (911) 116 02 49</w:t>
                            </w:r>
                          </w:p>
                          <w:p w14:paraId="7D255FA2" w14:textId="0416AFCC" w:rsidR="00937511" w:rsidRPr="00C56AB7" w:rsidRDefault="00C41D18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A25724" w:rsidRPr="00C56AB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="00A25724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="00A25724" w:rsidRPr="00C56AB7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="00A25724" w:rsidRPr="00C56AB7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shiwanetwork</w:t>
                            </w:r>
                            <w:r w:rsidR="00A25724" w:rsidRPr="00C56AB7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gmail</w:t>
                            </w:r>
                            <w:r w:rsidR="00A25724" w:rsidRPr="00C56AB7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A25724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com</w:t>
                            </w:r>
                          </w:p>
                          <w:p w14:paraId="616B3C02" w14:textId="6BAF19C6" w:rsidR="00151356" w:rsidRPr="00A024CD" w:rsidRDefault="00A25724" w:rsidP="00A91CA2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ОГРН</w:t>
                            </w:r>
                            <w:r w:rsidR="00A91CA2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: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24CD"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1237700849187</w:t>
                            </w:r>
                          </w:p>
                          <w:p w14:paraId="7F72AE63" w14:textId="30A8A063" w:rsidR="00E44698" w:rsidRDefault="00A25724" w:rsidP="00A024CD">
                            <w:pPr>
                              <w:spacing w:after="0" w:line="240" w:lineRule="auto"/>
                              <w:ind w:left="426" w:right="99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ИНН</w:t>
                            </w:r>
                            <w:r w:rsidR="00151356"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/</w:t>
                            </w:r>
                            <w:r w:rsidRPr="00A024CD">
                              <w:rPr>
                                <w:rFonts w:asciiTheme="majorHAnsi" w:hAnsiTheme="majorHAnsi" w:cstheme="maj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КПП:</w:t>
                            </w:r>
                            <w:r w:rsidR="00151356" w:rsidRPr="00A024CD">
                              <w:rPr>
                                <w:rFonts w:asciiTheme="majorHAnsi" w:hAnsiTheme="majorHAnsi" w:cstheme="majorHAnsi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24CD" w:rsidRPr="00A024CD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9709102866/770901001</w:t>
                            </w:r>
                          </w:p>
                          <w:p w14:paraId="7B883ACD" w14:textId="6921B9D5" w:rsidR="00151356" w:rsidRPr="00A25724" w:rsidRDefault="00151356" w:rsidP="00A91CA2">
                            <w:pPr>
                              <w:spacing w:after="0"/>
                              <w:ind w:left="426" w:right="535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Исх</w:t>
                            </w:r>
                            <w:r w:rsidR="00E44698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1CA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от </w:t>
                            </w:r>
                            <w:r w:rsidR="003D6223" w:rsidRPr="00DE575A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u w:val="single"/>
                              </w:rPr>
                              <w:t>04.02.2025</w:t>
                            </w:r>
                            <w:r w:rsidRPr="00DE575A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A91CA2" w:rsidRPr="00DE575A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№</w:t>
                            </w:r>
                            <w:r w:rsidRPr="00DE575A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3D6223" w:rsidRPr="00DE575A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:u w:val="single"/>
                              </w:rPr>
                              <w:t>2025/001</w:t>
                            </w:r>
                          </w:p>
                          <w:p w14:paraId="649D2458" w14:textId="01CDE89B" w:rsidR="00151356" w:rsidRPr="00730DD3" w:rsidRDefault="00A91CA2" w:rsidP="00A91CA2">
                            <w:pPr>
                              <w:spacing w:after="0"/>
                              <w:ind w:left="426"/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 </w:t>
                            </w:r>
                            <w:r w:rsidR="00151356" w:rsidRPr="00A25724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№_______ от ____________</w:t>
                            </w:r>
                            <w:r w:rsidR="00073D72"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Theme="majorHAnsi" w:hAnsiTheme="majorHAnsi" w:cstheme="majorHAnsi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2ADB4" id="_x0000_s1027" style="position:absolute;margin-left:11.55pt;margin-top:8.5pt;width:228pt;height:189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" filled="f" stroked="f" strokeweight="1pt">
                <v:textbox>
                  <w:txbxContent>
                    <w:p w14:paraId="4A0705F9" w14:textId="77777777" w:rsidR="00730DD3" w:rsidRDefault="00937511" w:rsidP="0093751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ОБЩЕСТВО С ОГРАНИЧЕННОЙ ОТВЕТСТВЕННОСТЬЮ</w:t>
                      </w:r>
                      <w:r w:rsidR="00151356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704B38E5" w14:textId="77777777" w:rsidR="00730DD3" w:rsidRPr="00730DD3" w:rsidRDefault="00D127F9" w:rsidP="00730DD3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«</w:t>
                      </w: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ШИВА</w:t>
                      </w: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НЕТВОРК</w:t>
                      </w:r>
                      <w:r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»</w:t>
                      </w:r>
                      <w:r w:rsidR="00730DD3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</w:p>
                    <w:p w14:paraId="6B62C716" w14:textId="5E33A352" w:rsidR="00937511" w:rsidRPr="00730DD3" w:rsidRDefault="00730DD3" w:rsidP="00A91CA2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</w:pPr>
                      <w:r w:rsidRPr="00D35E6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(</w:t>
                      </w:r>
                      <w:r w:rsidR="00937511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SHIWA</w:t>
                      </w:r>
                      <w:r w:rsidR="00937511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937511" w:rsidRPr="00937511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NETWORK</w:t>
                      </w:r>
                      <w:r w:rsidR="00937511" w:rsidRPr="00730DD3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 xml:space="preserve">»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  <w:lang w:val="en-US"/>
                        </w:rPr>
                        <w:t>LLC</w:t>
                      </w:r>
                      <w:r w:rsidRPr="00D35E66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Cs w:val="24"/>
                        </w:rPr>
                        <w:t>)</w:t>
                      </w:r>
                    </w:p>
                    <w:p w14:paraId="5F1B2288" w14:textId="77777777" w:rsidR="00A91CA2" w:rsidRDefault="00937511" w:rsidP="00A91CA2">
                      <w:pPr>
                        <w:spacing w:before="240"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Земляной Вал </w:t>
                      </w:r>
                      <w:proofErr w:type="spellStart"/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ул</w:t>
                      </w:r>
                      <w:proofErr w:type="spellEnd"/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, д.50А, стр.2,</w:t>
                      </w:r>
                      <w:r w:rsid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CDD4D8" w14:textId="0B5BE2DE" w:rsidR="00151356" w:rsidRPr="00A25724" w:rsidRDefault="00937511" w:rsidP="00A91CA2">
                      <w:pPr>
                        <w:spacing w:after="0" w:line="240" w:lineRule="auto"/>
                        <w:ind w:left="42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пом.1/13</w:t>
                      </w:r>
                      <w:r w:rsidR="00151356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 Москва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109028</w:t>
                      </w:r>
                    </w:p>
                    <w:p w14:paraId="2741B5D7" w14:textId="1C4985D8" w:rsidR="00937511" w:rsidRPr="00C56AB7" w:rsidRDefault="00937511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Тел</w:t>
                      </w:r>
                      <w:r w:rsidRPr="00C56AB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  <w:r w:rsidR="00A25724" w:rsidRPr="00C56AB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Pr="00C56AB7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C56AB7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+7 (911) 116 02 49</w:t>
                      </w:r>
                    </w:p>
                    <w:p w14:paraId="7D255FA2" w14:textId="0416AFCC" w:rsidR="00937511" w:rsidRPr="00C56AB7" w:rsidRDefault="00C41D18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</w:t>
                      </w:r>
                      <w:r w:rsidR="00A25724" w:rsidRPr="00C56AB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="00A25724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="00A25724" w:rsidRPr="00C56AB7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="00A25724" w:rsidRPr="00C56AB7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shiwanetwork</w:t>
                      </w:r>
                      <w:r w:rsidR="00A25724" w:rsidRPr="00C56AB7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gmail</w:t>
                      </w:r>
                      <w:r w:rsidR="00A25724" w:rsidRPr="00C56AB7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A25724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com</w:t>
                      </w:r>
                    </w:p>
                    <w:p w14:paraId="616B3C02" w14:textId="6BAF19C6" w:rsidR="00151356" w:rsidRPr="00A024CD" w:rsidRDefault="00A25724" w:rsidP="00A91CA2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ОГРН</w:t>
                      </w:r>
                      <w:r w:rsidR="00A91CA2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:</w:t>
                      </w:r>
                      <w:r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024CD"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1237700849187</w:t>
                      </w:r>
                    </w:p>
                    <w:p w14:paraId="7F72AE63" w14:textId="30A8A063" w:rsidR="00E44698" w:rsidRDefault="00A25724" w:rsidP="00A024CD">
                      <w:pPr>
                        <w:spacing w:after="0" w:line="240" w:lineRule="auto"/>
                        <w:ind w:left="426" w:right="99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ИНН</w:t>
                      </w:r>
                      <w:r w:rsidR="00151356"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/</w:t>
                      </w:r>
                      <w:r w:rsidRPr="00A024CD">
                        <w:rPr>
                          <w:rFonts w:asciiTheme="majorHAnsi" w:hAnsiTheme="majorHAnsi" w:cstheme="majorHAnsi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КПП:</w:t>
                      </w:r>
                      <w:r w:rsidR="00151356" w:rsidRPr="00A024CD">
                        <w:rPr>
                          <w:rFonts w:asciiTheme="majorHAnsi" w:hAnsiTheme="majorHAnsi" w:cstheme="majorHAnsi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A024CD" w:rsidRPr="00A024CD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9709102866/770901001</w:t>
                      </w:r>
                    </w:p>
                    <w:p w14:paraId="7B883ACD" w14:textId="6921B9D5" w:rsidR="00151356" w:rsidRPr="00A25724" w:rsidRDefault="00151356" w:rsidP="00A91CA2">
                      <w:pPr>
                        <w:spacing w:after="0"/>
                        <w:ind w:left="426" w:right="535"/>
                        <w:jc w:val="both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Исх</w:t>
                      </w:r>
                      <w:r w:rsidR="00E44698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91CA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от </w:t>
                      </w:r>
                      <w:r w:rsidR="003D6223" w:rsidRPr="00DE575A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  <w:u w:val="single"/>
                        </w:rPr>
                        <w:t>04.02.2025</w:t>
                      </w:r>
                      <w:r w:rsidRPr="00DE575A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A91CA2" w:rsidRPr="00DE575A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№</w:t>
                      </w:r>
                      <w:r w:rsidRPr="00DE575A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3D6223" w:rsidRPr="00DE575A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  <w:u w:val="single"/>
                        </w:rPr>
                        <w:t>2025/001</w:t>
                      </w:r>
                    </w:p>
                    <w:p w14:paraId="649D2458" w14:textId="01CDE89B" w:rsidR="00151356" w:rsidRPr="00730DD3" w:rsidRDefault="00A91CA2" w:rsidP="00A91CA2">
                      <w:pPr>
                        <w:spacing w:after="0"/>
                        <w:ind w:left="426"/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На </w:t>
                      </w:r>
                      <w:r w:rsidR="00151356" w:rsidRPr="00A25724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№_______ от ____________</w:t>
                      </w:r>
                      <w:r w:rsidR="00073D72"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Theme="majorHAnsi" w:hAnsiTheme="majorHAnsi" w:cstheme="majorHAnsi"/>
                          <w:bCs/>
                          <w:color w:val="000000" w:themeColor="text1"/>
                          <w:sz w:val="20"/>
                          <w:szCs w:val="20"/>
                        </w:rPr>
                        <w:t>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E8A5C8" w14:textId="025DCC12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0381D9C" w14:textId="5D01B0B0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77F24101" w14:textId="75A57A83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72455D7" w14:textId="51E174F0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6660886F" w14:textId="6C6D7E02" w:rsidR="00C95800" w:rsidRPr="00C95800" w:rsidRDefault="00C95800" w:rsidP="00C95800">
      <w:pPr>
        <w:rPr>
          <w:rFonts w:asciiTheme="majorHAnsi" w:hAnsiTheme="majorHAnsi" w:cstheme="majorHAnsi"/>
          <w:lang w:eastAsia="ru-RU"/>
        </w:rPr>
      </w:pPr>
    </w:p>
    <w:p w14:paraId="2B663B02" w14:textId="77777777" w:rsidR="00DE575A" w:rsidRDefault="00DE575A" w:rsidP="00C95800">
      <w:pPr>
        <w:rPr>
          <w:rFonts w:asciiTheme="majorHAnsi" w:hAnsiTheme="majorHAnsi" w:cstheme="majorHAnsi"/>
          <w:lang w:eastAsia="ru-RU"/>
        </w:rPr>
      </w:pPr>
    </w:p>
    <w:p w14:paraId="7263E43C" w14:textId="77777777" w:rsidR="00DE575A" w:rsidRDefault="00DE575A" w:rsidP="00C95800">
      <w:pPr>
        <w:rPr>
          <w:rFonts w:asciiTheme="majorHAnsi" w:hAnsiTheme="majorHAnsi" w:cstheme="majorHAnsi"/>
          <w:lang w:eastAsia="ru-RU"/>
        </w:rPr>
      </w:pPr>
    </w:p>
    <w:p w14:paraId="6182FB8A" w14:textId="49BBF73B" w:rsidR="00DE575A" w:rsidRDefault="00DE575A" w:rsidP="00C95800">
      <w:pPr>
        <w:rPr>
          <w:rFonts w:asciiTheme="majorHAnsi" w:hAnsiTheme="majorHAnsi" w:cstheme="majorHAnsi"/>
          <w:lang w:eastAsia="ru-RU"/>
        </w:rPr>
      </w:pPr>
    </w:p>
    <w:p w14:paraId="1E95DAF0" w14:textId="77777777" w:rsidR="00DE575A" w:rsidRDefault="00DE575A" w:rsidP="00DE575A">
      <w:pPr>
        <w:spacing w:after="0"/>
        <w:ind w:right="3499" w:firstLine="708"/>
        <w:jc w:val="both"/>
        <w:rPr>
          <w:b/>
          <w:bCs/>
          <w:sz w:val="28"/>
          <w:szCs w:val="28"/>
        </w:rPr>
      </w:pPr>
      <w:r w:rsidRPr="00566059">
        <w:rPr>
          <w:szCs w:val="24"/>
        </w:rPr>
        <w:t>Повышение точности синхронизации времени в ваших системах: исследование потребностей и индивидуальные решения</w:t>
      </w:r>
    </w:p>
    <w:p w14:paraId="75FCF22A" w14:textId="77777777" w:rsidR="00DE575A" w:rsidRPr="0009798E" w:rsidRDefault="00DE575A" w:rsidP="00DE575A">
      <w:pPr>
        <w:spacing w:after="0"/>
        <w:ind w:firstLine="708"/>
        <w:jc w:val="both"/>
        <w:rPr>
          <w:b/>
          <w:bCs/>
          <w:sz w:val="28"/>
          <w:szCs w:val="28"/>
        </w:rPr>
      </w:pPr>
    </w:p>
    <w:p w14:paraId="03E33251" w14:textId="77777777" w:rsidR="00DE575A" w:rsidRPr="0009798E" w:rsidRDefault="00DE575A" w:rsidP="00DE575A">
      <w:pPr>
        <w:pStyle w:val="a3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05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Уважаемые коллеги,</w:t>
      </w:r>
    </w:p>
    <w:p w14:paraId="3E0E070C" w14:textId="77777777" w:rsidR="00DE575A" w:rsidRPr="0009798E" w:rsidRDefault="00DE575A" w:rsidP="00DE575A">
      <w:pPr>
        <w:pStyle w:val="ab"/>
        <w:rPr>
          <w:szCs w:val="28"/>
        </w:rPr>
      </w:pPr>
    </w:p>
    <w:p w14:paraId="066465FF" w14:textId="0A8871D9" w:rsidR="00DE575A" w:rsidRPr="00DE575A" w:rsidRDefault="00CA6B8A" w:rsidP="00565E4E">
      <w:pPr>
        <w:pStyle w:val="ab"/>
        <w:spacing w:after="120"/>
        <w:rPr>
          <w:szCs w:val="28"/>
        </w:rPr>
      </w:pPr>
      <w:r>
        <w:rPr>
          <w:szCs w:val="28"/>
        </w:rPr>
        <w:t>Наша к</w:t>
      </w:r>
      <w:r w:rsidR="00DE575A" w:rsidRPr="00DE575A">
        <w:rPr>
          <w:szCs w:val="28"/>
        </w:rPr>
        <w:t xml:space="preserve">омпания </w:t>
      </w:r>
      <w:r w:rsidR="00565E4E">
        <w:rPr>
          <w:szCs w:val="28"/>
        </w:rPr>
        <w:t>–</w:t>
      </w:r>
      <w:r w:rsidR="00DE575A" w:rsidRPr="00DE575A">
        <w:rPr>
          <w:szCs w:val="28"/>
        </w:rPr>
        <w:t xml:space="preserve"> разработчик высокоточных систем синхронизации времени, обеспечивающих надежную и точную синхронизацию времени для критически важных инфраструктур, </w:t>
      </w:r>
      <w:r w:rsidR="00576DAC">
        <w:rPr>
          <w:szCs w:val="28"/>
        </w:rPr>
        <w:t>таких как</w:t>
      </w:r>
      <w:r w:rsidR="00DE575A" w:rsidRPr="00DE575A">
        <w:rPr>
          <w:szCs w:val="28"/>
        </w:rPr>
        <w:t>: операторов связи, транспортные сети, энергетический сектор, добывающий сектор, системы учета, авиацию и другие отрасли.</w:t>
      </w:r>
    </w:p>
    <w:p w14:paraId="08464981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Мы предлагаем широкий спектр решений, включающий в себя:</w:t>
      </w:r>
    </w:p>
    <w:p w14:paraId="1403719F" w14:textId="7EDCCAF5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  <w:lang w:val="en-US"/>
        </w:rPr>
      </w:pPr>
      <w:r>
        <w:rPr>
          <w:szCs w:val="28"/>
        </w:rPr>
        <w:t>с</w:t>
      </w:r>
      <w:r w:rsidR="00DE575A" w:rsidRPr="00DE575A">
        <w:rPr>
          <w:szCs w:val="28"/>
        </w:rPr>
        <w:t>ерверы</w:t>
      </w:r>
      <w:r w:rsidR="00DE575A" w:rsidRPr="00DE575A">
        <w:rPr>
          <w:szCs w:val="28"/>
          <w:lang w:val="en-US"/>
        </w:rPr>
        <w:t xml:space="preserve"> </w:t>
      </w:r>
      <w:r w:rsidR="00DE575A" w:rsidRPr="00DE575A">
        <w:rPr>
          <w:szCs w:val="28"/>
        </w:rPr>
        <w:t>времени</w:t>
      </w:r>
      <w:r w:rsidR="00DE575A" w:rsidRPr="00DE575A">
        <w:rPr>
          <w:szCs w:val="28"/>
          <w:lang w:val="en-US"/>
        </w:rPr>
        <w:t xml:space="preserve"> NTP/PTP (Network Time Protocol/Precision Time Protocol)</w:t>
      </w:r>
      <w:r w:rsidR="00051325" w:rsidRPr="00051325">
        <w:rPr>
          <w:szCs w:val="28"/>
          <w:lang w:val="en-US"/>
        </w:rPr>
        <w:t>;</w:t>
      </w:r>
    </w:p>
    <w:p w14:paraId="632A9BE1" w14:textId="2D7AB2A5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п</w:t>
      </w:r>
      <w:r w:rsidR="00DE575A" w:rsidRPr="00DE575A">
        <w:rPr>
          <w:szCs w:val="28"/>
        </w:rPr>
        <w:t>риемники времени ГНСС (Глобальные навигационные спутниковые системы)</w:t>
      </w:r>
      <w:r w:rsidR="00051325">
        <w:rPr>
          <w:szCs w:val="28"/>
        </w:rPr>
        <w:t>;</w:t>
      </w:r>
    </w:p>
    <w:p w14:paraId="74AAECA3" w14:textId="205DE1A1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п</w:t>
      </w:r>
      <w:r w:rsidR="00DE575A" w:rsidRPr="00DE575A">
        <w:rPr>
          <w:szCs w:val="28"/>
        </w:rPr>
        <w:t>риёмники времени ИФРНС (импульсно-фазовая радионавигационная система)</w:t>
      </w:r>
      <w:r w:rsidR="00051325">
        <w:rPr>
          <w:szCs w:val="28"/>
        </w:rPr>
        <w:t>;</w:t>
      </w:r>
    </w:p>
    <w:p w14:paraId="5C452A9D" w14:textId="094687EB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rPr>
          <w:szCs w:val="28"/>
        </w:rPr>
      </w:pPr>
      <w:r>
        <w:rPr>
          <w:szCs w:val="28"/>
        </w:rPr>
        <w:t>п</w:t>
      </w:r>
      <w:r w:rsidR="00DE575A" w:rsidRPr="00DE575A">
        <w:rPr>
          <w:szCs w:val="28"/>
        </w:rPr>
        <w:t>риемники времени СДВ (Сверхдлинные волны).</w:t>
      </w:r>
    </w:p>
    <w:p w14:paraId="6480BD8C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Нестабильная синхронизация времени может приводить к серьезным последствиям в различных сферах:</w:t>
      </w:r>
    </w:p>
    <w:p w14:paraId="761F0FD2" w14:textId="524641D2" w:rsidR="00DE575A" w:rsidRPr="00DE575A" w:rsidRDefault="00576DAC" w:rsidP="00576DAC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у</w:t>
      </w:r>
      <w:r w:rsidR="00DE575A" w:rsidRPr="00DE575A">
        <w:rPr>
          <w:szCs w:val="28"/>
        </w:rPr>
        <w:t xml:space="preserve"> операторов связи: сбои в работе сети, потеря данных, проблемы с биллингом</w:t>
      </w:r>
      <w:r>
        <w:rPr>
          <w:szCs w:val="28"/>
        </w:rPr>
        <w:t>;</w:t>
      </w:r>
    </w:p>
    <w:p w14:paraId="20AEF22A" w14:textId="06943E9C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в</w:t>
      </w:r>
      <w:r w:rsidR="00DE575A" w:rsidRPr="00DE575A">
        <w:rPr>
          <w:szCs w:val="28"/>
        </w:rPr>
        <w:t xml:space="preserve"> транспортных сетях (железнодорожных, авиационных): ошибки в управлении движением, повышение риска аварий</w:t>
      </w:r>
      <w:r w:rsidR="00051325">
        <w:rPr>
          <w:szCs w:val="28"/>
        </w:rPr>
        <w:t>;</w:t>
      </w:r>
    </w:p>
    <w:p w14:paraId="728CE6EF" w14:textId="305BF4F6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в</w:t>
      </w:r>
      <w:r w:rsidR="00DE575A" w:rsidRPr="00DE575A">
        <w:rPr>
          <w:szCs w:val="28"/>
        </w:rPr>
        <w:t xml:space="preserve"> энергетическом секторе: проблемы с синхронизацией устройств защиты и автоматики, перебои в электроснабжении</w:t>
      </w:r>
      <w:r w:rsidR="00051325">
        <w:rPr>
          <w:szCs w:val="28"/>
        </w:rPr>
        <w:t>;</w:t>
      </w:r>
    </w:p>
    <w:p w14:paraId="22844913" w14:textId="421B3D8A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lastRenderedPageBreak/>
        <w:t>в</w:t>
      </w:r>
      <w:r w:rsidR="00DE575A" w:rsidRPr="00DE575A">
        <w:rPr>
          <w:szCs w:val="28"/>
        </w:rPr>
        <w:t xml:space="preserve"> добывающем секторе: снижение эффективности процессов, неточности в учете добычи.</w:t>
      </w:r>
    </w:p>
    <w:p w14:paraId="47F42742" w14:textId="77A508D0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в</w:t>
      </w:r>
      <w:r w:rsidR="00DE575A" w:rsidRPr="00DE575A">
        <w:rPr>
          <w:szCs w:val="28"/>
        </w:rPr>
        <w:t xml:space="preserve"> системах учета (финансовых транзакций): нарушения законодательства, ошибки в отчетности</w:t>
      </w:r>
      <w:r w:rsidR="00051325">
        <w:rPr>
          <w:szCs w:val="28"/>
        </w:rPr>
        <w:t>;</w:t>
      </w:r>
    </w:p>
    <w:p w14:paraId="7C92E225" w14:textId="4384A5F9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rPr>
          <w:szCs w:val="28"/>
        </w:rPr>
      </w:pPr>
      <w:r>
        <w:rPr>
          <w:szCs w:val="28"/>
        </w:rPr>
        <w:t>в</w:t>
      </w:r>
      <w:r w:rsidR="00DE575A" w:rsidRPr="00DE575A">
        <w:rPr>
          <w:szCs w:val="28"/>
        </w:rPr>
        <w:t xml:space="preserve"> авиации: </w:t>
      </w:r>
      <w:r w:rsidR="00D70BCC">
        <w:rPr>
          <w:szCs w:val="28"/>
        </w:rPr>
        <w:t>с</w:t>
      </w:r>
      <w:r w:rsidR="00DE575A" w:rsidRPr="00DE575A">
        <w:rPr>
          <w:szCs w:val="28"/>
        </w:rPr>
        <w:t>бои в навигационных системах.</w:t>
      </w:r>
    </w:p>
    <w:p w14:paraId="29FA971C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Наши решения обеспечивают надёжную и точную синхронизацию, соответствующую самым строгим требованиям к производительности и отказоустойчивости, позволяя избежать этих рисков и обеспечить бесперебойную и эффективную работу ваших критически важных систем.</w:t>
      </w:r>
    </w:p>
    <w:p w14:paraId="3B240806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В рамках исследования рынка мы заинтересованы в оценке текущей потребности в высокоточных системах синхронизации времени и выявлении перспективных направлений для развития нашей продукции с учётом специфических требований различных отраслей.</w:t>
      </w:r>
    </w:p>
    <w:p w14:paraId="7948EA4C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В связи с этим мы просим вас ознакомиться с брошюрой, прилагаемой к данному письму, в которой представлена подробная информация о наших решениях.</w:t>
      </w:r>
    </w:p>
    <w:p w14:paraId="3676B16A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Мы также будем благодарны за ваши отзывы и предложения относительно:</w:t>
      </w:r>
    </w:p>
    <w:p w14:paraId="29E07D8F" w14:textId="51C1E2AE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т</w:t>
      </w:r>
      <w:r w:rsidR="00DE575A" w:rsidRPr="00DE575A">
        <w:rPr>
          <w:szCs w:val="28"/>
        </w:rPr>
        <w:t>ребований к точности и надежности синхронизации в ваших системах</w:t>
      </w:r>
      <w:r w:rsidR="00051325">
        <w:rPr>
          <w:szCs w:val="28"/>
        </w:rPr>
        <w:t>;</w:t>
      </w:r>
    </w:p>
    <w:p w14:paraId="243DA6C1" w14:textId="3BC05EEF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contextualSpacing/>
        <w:rPr>
          <w:szCs w:val="28"/>
        </w:rPr>
      </w:pPr>
      <w:r>
        <w:rPr>
          <w:szCs w:val="28"/>
        </w:rPr>
        <w:t>ф</w:t>
      </w:r>
      <w:r w:rsidR="00DE575A" w:rsidRPr="00DE575A">
        <w:rPr>
          <w:szCs w:val="28"/>
        </w:rPr>
        <w:t>ункциональност</w:t>
      </w:r>
      <w:r w:rsidR="00E9673D">
        <w:rPr>
          <w:szCs w:val="28"/>
        </w:rPr>
        <w:t>и</w:t>
      </w:r>
      <w:r w:rsidR="00DE575A" w:rsidRPr="00DE575A">
        <w:rPr>
          <w:szCs w:val="28"/>
        </w:rPr>
        <w:t>, которую вы хотели бы видеть в наших продуктах, с учетом специфики вашей отрасли</w:t>
      </w:r>
      <w:r w:rsidR="00051325">
        <w:rPr>
          <w:szCs w:val="28"/>
        </w:rPr>
        <w:t>;</w:t>
      </w:r>
    </w:p>
    <w:p w14:paraId="6C32EF63" w14:textId="46911AA7" w:rsidR="00DE575A" w:rsidRPr="00DE575A" w:rsidRDefault="00576DAC" w:rsidP="00565E4E">
      <w:pPr>
        <w:pStyle w:val="ab"/>
        <w:numPr>
          <w:ilvl w:val="0"/>
          <w:numId w:val="2"/>
        </w:numPr>
        <w:tabs>
          <w:tab w:val="left" w:pos="1134"/>
        </w:tabs>
        <w:spacing w:after="120"/>
        <w:ind w:left="0" w:firstLine="709"/>
        <w:rPr>
          <w:szCs w:val="28"/>
        </w:rPr>
      </w:pPr>
      <w:r>
        <w:rPr>
          <w:szCs w:val="28"/>
        </w:rPr>
        <w:t>в</w:t>
      </w:r>
      <w:r w:rsidR="00DE575A" w:rsidRPr="00DE575A">
        <w:rPr>
          <w:szCs w:val="28"/>
        </w:rPr>
        <w:t>озможност</w:t>
      </w:r>
      <w:r w:rsidR="00E9673D">
        <w:rPr>
          <w:szCs w:val="28"/>
        </w:rPr>
        <w:t>и</w:t>
      </w:r>
      <w:r w:rsidR="00DE575A" w:rsidRPr="00DE575A">
        <w:rPr>
          <w:szCs w:val="28"/>
        </w:rPr>
        <w:t xml:space="preserve"> разработки индивидуальных решений, адаптированных под ваши уникальные потребности, включая интеграцию с существующей инфраструктурой.</w:t>
      </w:r>
    </w:p>
    <w:p w14:paraId="7916886C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Мы готовы рассмотреть ваши индивидуальные требования и разработать специализированные изделия, соответствующие вашим задачам.</w:t>
      </w:r>
    </w:p>
    <w:p w14:paraId="5E3932D2" w14:textId="57812CA9" w:rsidR="00051325" w:rsidRDefault="000F0A53" w:rsidP="00565E4E">
      <w:pPr>
        <w:pStyle w:val="ab"/>
        <w:spacing w:after="120"/>
        <w:rPr>
          <w:szCs w:val="28"/>
        </w:rPr>
      </w:pPr>
      <w:r>
        <w:rPr>
          <w:szCs w:val="28"/>
        </w:rPr>
        <w:t>Н</w:t>
      </w:r>
      <w:r w:rsidRPr="000F0A53">
        <w:rPr>
          <w:szCs w:val="28"/>
        </w:rPr>
        <w:t>аша</w:t>
      </w:r>
      <w:r w:rsidR="001B01B7">
        <w:rPr>
          <w:szCs w:val="28"/>
        </w:rPr>
        <w:t xml:space="preserve"> команда</w:t>
      </w:r>
      <w:r w:rsidRPr="000F0A53">
        <w:rPr>
          <w:szCs w:val="28"/>
        </w:rPr>
        <w:t xml:space="preserve"> </w:t>
      </w:r>
      <w:r w:rsidR="001B01B7">
        <w:rPr>
          <w:szCs w:val="28"/>
        </w:rPr>
        <w:t xml:space="preserve">имеет </w:t>
      </w:r>
      <w:r w:rsidR="001B01B7" w:rsidRPr="001B01B7">
        <w:rPr>
          <w:szCs w:val="28"/>
        </w:rPr>
        <w:t>многолетний положительный опыт</w:t>
      </w:r>
      <w:r w:rsidR="001B01B7" w:rsidRPr="000F0A53">
        <w:rPr>
          <w:szCs w:val="28"/>
        </w:rPr>
        <w:t xml:space="preserve"> </w:t>
      </w:r>
      <w:r w:rsidRPr="000F0A53">
        <w:rPr>
          <w:szCs w:val="28"/>
        </w:rPr>
        <w:t xml:space="preserve">в этой отросли и состоит </w:t>
      </w:r>
      <w:r w:rsidR="007C2375" w:rsidRPr="000F0A53">
        <w:rPr>
          <w:szCs w:val="28"/>
        </w:rPr>
        <w:t>из сотрудников,</w:t>
      </w:r>
      <w:r w:rsidRPr="000F0A53">
        <w:rPr>
          <w:szCs w:val="28"/>
        </w:rPr>
        <w:t xml:space="preserve"> много лет проработавших в таких компаниях как ООО "Навигация-Сервис", АО "</w:t>
      </w:r>
      <w:r w:rsidR="00C56AB7">
        <w:rPr>
          <w:szCs w:val="28"/>
        </w:rPr>
        <w:t>Российский институт радионавигации и времени</w:t>
      </w:r>
      <w:r w:rsidRPr="000F0A53">
        <w:rPr>
          <w:szCs w:val="28"/>
        </w:rPr>
        <w:t>" и АО "Северо-Западный региональный центр Концерна ВКО "Алмаз-Антей" -Обуховский завод"</w:t>
      </w:r>
      <w:r>
        <w:rPr>
          <w:szCs w:val="28"/>
        </w:rPr>
        <w:t>.</w:t>
      </w:r>
    </w:p>
    <w:p w14:paraId="76A5CE83" w14:textId="77777777" w:rsidR="001B01B7" w:rsidRDefault="001B01B7" w:rsidP="00565E4E">
      <w:pPr>
        <w:pStyle w:val="ab"/>
        <w:spacing w:after="120"/>
        <w:rPr>
          <w:szCs w:val="28"/>
        </w:rPr>
      </w:pPr>
    </w:p>
    <w:p w14:paraId="2885C669" w14:textId="6A19B0F0" w:rsidR="00051325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 xml:space="preserve">Пожалуйста, направляйте свои вопросы, отзывы и предложения по электронной почте: </w:t>
      </w:r>
      <w:hyperlink r:id="rId8" w:history="1">
        <w:r w:rsidR="00051325" w:rsidRPr="00341A0D">
          <w:rPr>
            <w:rStyle w:val="a8"/>
            <w:iCs/>
            <w:szCs w:val="28"/>
            <w:lang w:val="en-US"/>
          </w:rPr>
          <w:t>shiwanetwork</w:t>
        </w:r>
        <w:r w:rsidR="00051325" w:rsidRPr="00341A0D">
          <w:rPr>
            <w:rStyle w:val="a8"/>
            <w:iCs/>
            <w:szCs w:val="28"/>
          </w:rPr>
          <w:t>@</w:t>
        </w:r>
        <w:r w:rsidR="00051325" w:rsidRPr="00341A0D">
          <w:rPr>
            <w:rStyle w:val="a8"/>
            <w:iCs/>
            <w:szCs w:val="28"/>
            <w:lang w:val="en-US"/>
          </w:rPr>
          <w:t>gmail</w:t>
        </w:r>
        <w:r w:rsidR="00051325" w:rsidRPr="00341A0D">
          <w:rPr>
            <w:rStyle w:val="a8"/>
            <w:iCs/>
            <w:szCs w:val="28"/>
          </w:rPr>
          <w:t>.</w:t>
        </w:r>
        <w:r w:rsidR="00051325" w:rsidRPr="00341A0D">
          <w:rPr>
            <w:rStyle w:val="a8"/>
            <w:iCs/>
            <w:szCs w:val="28"/>
            <w:lang w:val="en-US"/>
          </w:rPr>
          <w:t>com</w:t>
        </w:r>
      </w:hyperlink>
      <w:r w:rsidRPr="00DE575A">
        <w:rPr>
          <w:szCs w:val="28"/>
        </w:rPr>
        <w:t xml:space="preserve"> </w:t>
      </w:r>
    </w:p>
    <w:p w14:paraId="736C1C3B" w14:textId="0F6ECB9C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 xml:space="preserve">или свяжитесь с нами по телефону: </w:t>
      </w:r>
      <w:r w:rsidR="00051325" w:rsidRPr="00051325">
        <w:rPr>
          <w:szCs w:val="28"/>
        </w:rPr>
        <w:t>+7 (911) 116 02 49</w:t>
      </w:r>
      <w:r w:rsidRPr="00DE575A">
        <w:rPr>
          <w:szCs w:val="28"/>
        </w:rPr>
        <w:t>.</w:t>
      </w:r>
    </w:p>
    <w:p w14:paraId="1583EC90" w14:textId="77777777" w:rsidR="00DE575A" w:rsidRPr="00DE575A" w:rsidRDefault="00DE575A" w:rsidP="00565E4E">
      <w:pPr>
        <w:pStyle w:val="ab"/>
        <w:spacing w:after="120"/>
        <w:rPr>
          <w:szCs w:val="28"/>
        </w:rPr>
      </w:pPr>
    </w:p>
    <w:p w14:paraId="0116FDCC" w14:textId="77777777" w:rsidR="00DE575A" w:rsidRPr="00DE575A" w:rsidRDefault="00DE575A" w:rsidP="00565E4E">
      <w:pPr>
        <w:pStyle w:val="ab"/>
        <w:spacing w:after="120"/>
        <w:rPr>
          <w:szCs w:val="28"/>
        </w:rPr>
      </w:pPr>
      <w:r w:rsidRPr="00DE575A">
        <w:rPr>
          <w:szCs w:val="28"/>
        </w:rPr>
        <w:t>Благодарим за ваше внимание и надеемся на плодотворное сотрудничество.</w:t>
      </w:r>
    </w:p>
    <w:p w14:paraId="53D77116" w14:textId="64DAA1CD" w:rsidR="00DE575A" w:rsidRDefault="00DE575A" w:rsidP="00DE575A">
      <w:pPr>
        <w:spacing w:after="0"/>
        <w:ind w:firstLine="708"/>
        <w:jc w:val="both"/>
        <w:rPr>
          <w:b/>
          <w:bCs/>
          <w:sz w:val="28"/>
          <w:szCs w:val="28"/>
        </w:rPr>
      </w:pPr>
    </w:p>
    <w:p w14:paraId="327E1B74" w14:textId="35938001" w:rsidR="00BF437E" w:rsidRPr="0082091F" w:rsidRDefault="00BF437E" w:rsidP="00DE575A">
      <w:pPr>
        <w:spacing w:after="0"/>
        <w:ind w:firstLine="708"/>
        <w:jc w:val="both"/>
        <w:rPr>
          <w:sz w:val="28"/>
          <w:szCs w:val="28"/>
        </w:rPr>
      </w:pPr>
      <w:r w:rsidRPr="0082091F">
        <w:rPr>
          <w:sz w:val="28"/>
          <w:szCs w:val="28"/>
        </w:rPr>
        <w:t>Приложение</w:t>
      </w:r>
      <w:r w:rsidR="0082091F" w:rsidRPr="0082091F">
        <w:rPr>
          <w:sz w:val="28"/>
          <w:szCs w:val="28"/>
        </w:rPr>
        <w:t xml:space="preserve">: Брошюра с продукцией </w:t>
      </w:r>
      <w:r w:rsidR="0082091F" w:rsidRPr="0082091F">
        <w:rPr>
          <w:sz w:val="28"/>
          <w:szCs w:val="28"/>
          <w:lang w:val="en-US"/>
        </w:rPr>
        <w:t>SHIWA</w:t>
      </w:r>
      <w:r w:rsidR="0082091F" w:rsidRPr="0082091F">
        <w:rPr>
          <w:sz w:val="28"/>
          <w:szCs w:val="28"/>
        </w:rPr>
        <w:t xml:space="preserve"> </w:t>
      </w:r>
      <w:r w:rsidR="0082091F" w:rsidRPr="0082091F">
        <w:rPr>
          <w:sz w:val="28"/>
          <w:szCs w:val="28"/>
          <w:lang w:val="en-US"/>
        </w:rPr>
        <w:t>NETWORK</w:t>
      </w:r>
      <w:r w:rsidR="0082091F">
        <w:rPr>
          <w:sz w:val="28"/>
          <w:szCs w:val="28"/>
        </w:rPr>
        <w:t>.</w:t>
      </w:r>
    </w:p>
    <w:p w14:paraId="022BC96A" w14:textId="77777777" w:rsidR="00BF437E" w:rsidRPr="0009798E" w:rsidRDefault="00BF437E" w:rsidP="00DE575A">
      <w:pPr>
        <w:spacing w:after="0"/>
        <w:ind w:firstLine="708"/>
        <w:jc w:val="both"/>
        <w:rPr>
          <w:b/>
          <w:bCs/>
          <w:sz w:val="28"/>
          <w:szCs w:val="28"/>
        </w:rPr>
      </w:pPr>
    </w:p>
    <w:p w14:paraId="0B1A35D5" w14:textId="2917EF21" w:rsidR="00DE575A" w:rsidRDefault="00DE575A" w:rsidP="00DE575A">
      <w:pPr>
        <w:spacing w:after="0"/>
        <w:ind w:firstLine="709"/>
        <w:jc w:val="both"/>
        <w:rPr>
          <w:sz w:val="28"/>
          <w:szCs w:val="28"/>
        </w:rPr>
      </w:pPr>
      <w:r w:rsidRPr="0009798E">
        <w:rPr>
          <w:sz w:val="28"/>
          <w:szCs w:val="28"/>
        </w:rPr>
        <w:t>С уважением,</w:t>
      </w:r>
    </w:p>
    <w:p w14:paraId="7FF98818" w14:textId="4A2CBBCB" w:rsidR="00C95800" w:rsidRPr="00C95800" w:rsidRDefault="00DE575A" w:rsidP="007C2375">
      <w:pPr>
        <w:tabs>
          <w:tab w:val="left" w:pos="6663"/>
        </w:tabs>
        <w:ind w:firstLine="709"/>
        <w:rPr>
          <w:rFonts w:asciiTheme="majorHAnsi" w:hAnsiTheme="majorHAnsi" w:cstheme="majorHAnsi"/>
          <w:lang w:eastAsia="ru-RU"/>
        </w:rPr>
      </w:pPr>
      <w:r w:rsidRPr="0009798E">
        <w:rPr>
          <w:sz w:val="28"/>
          <w:szCs w:val="28"/>
        </w:rPr>
        <w:t xml:space="preserve">Генеральный директор </w:t>
      </w:r>
      <w:r w:rsidRPr="0009798E">
        <w:rPr>
          <w:sz w:val="28"/>
          <w:szCs w:val="28"/>
        </w:rPr>
        <w:tab/>
        <w:t>Миронов В.</w:t>
      </w:r>
      <w:r>
        <w:rPr>
          <w:sz w:val="28"/>
          <w:szCs w:val="28"/>
        </w:rPr>
        <w:t>О.</w:t>
      </w:r>
      <w:r w:rsidRPr="00DE575A">
        <w:rPr>
          <w:rFonts w:asciiTheme="majorHAnsi" w:hAnsiTheme="majorHAnsi" w:cstheme="majorHAnsi"/>
          <w:bCs/>
          <w:noProof/>
          <w:color w:val="000000" w:themeColor="text1"/>
          <w:sz w:val="18"/>
          <w:szCs w:val="18"/>
        </w:rPr>
        <w:t xml:space="preserve"> </w:t>
      </w:r>
      <w:r w:rsidR="00D03C6F">
        <w:rPr>
          <w:rFonts w:asciiTheme="majorHAnsi" w:hAnsiTheme="majorHAnsi" w:cstheme="majorHAnsi"/>
          <w:bCs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76672" behindDoc="0" locked="0" layoutInCell="1" allowOverlap="1" wp14:anchorId="3688FA8C" wp14:editId="2380EF8F">
            <wp:simplePos x="0" y="0"/>
            <wp:positionH relativeFrom="margin">
              <wp:posOffset>5818043</wp:posOffset>
            </wp:positionH>
            <wp:positionV relativeFrom="paragraph">
              <wp:posOffset>6523817</wp:posOffset>
            </wp:positionV>
            <wp:extent cx="714912" cy="714912"/>
            <wp:effectExtent l="0" t="0" r="9525" b="952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12" cy="71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C6F" w:rsidRPr="00D127F9">
        <w:rPr>
          <w:rFonts w:asciiTheme="majorHAnsi" w:hAnsiTheme="majorHAnsi" w:cstheme="maj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AE394" wp14:editId="363D1BD6">
                <wp:simplePos x="0" y="0"/>
                <wp:positionH relativeFrom="margin">
                  <wp:posOffset>3866804</wp:posOffset>
                </wp:positionH>
                <wp:positionV relativeFrom="paragraph">
                  <wp:posOffset>6512907</wp:posOffset>
                </wp:positionV>
                <wp:extent cx="2502877" cy="931985"/>
                <wp:effectExtent l="0" t="0" r="0" b="1905"/>
                <wp:wrapNone/>
                <wp:docPr id="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2877" cy="93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DA25" w14:textId="7C67CED8" w:rsidR="0020453E" w:rsidRPr="00943D91" w:rsidRDefault="0020453E" w:rsidP="002045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Исполнитель:</w:t>
                            </w:r>
                          </w:p>
                          <w:p w14:paraId="0EE8E012" w14:textId="34EE08F2" w:rsidR="0020453E" w:rsidRPr="00943D91" w:rsidRDefault="0020453E" w:rsidP="0020453E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Вячеслав Олегович Миронов</w:t>
                            </w:r>
                          </w:p>
                          <w:p w14:paraId="16E8BC6D" w14:textId="77777777" w:rsidR="0020453E" w:rsidRPr="009B3829" w:rsidRDefault="0020453E" w:rsidP="0020453E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Тел</w:t>
                            </w:r>
                            <w:r w:rsidRPr="009B3829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.:</w:t>
                            </w:r>
                            <w:r w:rsidRPr="009B3829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+7 (911) 116 02 49</w:t>
                            </w:r>
                          </w:p>
                          <w:p w14:paraId="5A900802" w14:textId="77777777" w:rsidR="0020453E" w:rsidRPr="00943D91" w:rsidRDefault="0020453E" w:rsidP="0020453E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3D91">
                              <w:rPr>
                                <w:rFonts w:asciiTheme="majorHAnsi" w:hAnsiTheme="majorHAnsi" w:cstheme="majorHAns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e-mail:</w:t>
                            </w:r>
                            <w:r w:rsidRPr="00943D91">
                              <w:rPr>
                                <w:rFonts w:asciiTheme="majorHAnsi" w:hAnsiTheme="majorHAnsi" w:cstheme="majorHAnsi"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shiwanetwork@gmail.com</w:t>
                            </w:r>
                          </w:p>
                          <w:p w14:paraId="7E85446F" w14:textId="77777777" w:rsidR="0020453E" w:rsidRPr="0020453E" w:rsidRDefault="0020453E" w:rsidP="0020453E">
                            <w:pPr>
                              <w:spacing w:after="0" w:line="240" w:lineRule="auto"/>
                              <w:rPr>
                                <w:bCs/>
                                <w:color w:val="3333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E394" id="_x0000_s1028" style="position:absolute;left:0;text-align:left;margin-left:304.45pt;margin-top:512.85pt;width:197.1pt;height:7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" filled="f" stroked="f" strokeweight="1pt">
                <v:textbox>
                  <w:txbxContent>
                    <w:p w14:paraId="26BCDA25" w14:textId="7C67CED8" w:rsidR="0020453E" w:rsidRPr="00943D91" w:rsidRDefault="0020453E" w:rsidP="002045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Исполнитель:</w:t>
                      </w:r>
                    </w:p>
                    <w:p w14:paraId="0EE8E012" w14:textId="34EE08F2" w:rsidR="0020453E" w:rsidRPr="00943D91" w:rsidRDefault="0020453E" w:rsidP="0020453E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Вячеслав Олегович Миронов</w:t>
                      </w:r>
                    </w:p>
                    <w:p w14:paraId="16E8BC6D" w14:textId="77777777" w:rsidR="0020453E" w:rsidRPr="009B3829" w:rsidRDefault="0020453E" w:rsidP="0020453E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Тел</w:t>
                      </w:r>
                      <w:r w:rsidRPr="009B3829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.:</w:t>
                      </w:r>
                      <w:r w:rsidRPr="009B3829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+7 (911) 116 02 49</w:t>
                      </w:r>
                    </w:p>
                    <w:p w14:paraId="5A900802" w14:textId="77777777" w:rsidR="0020453E" w:rsidRPr="00943D91" w:rsidRDefault="0020453E" w:rsidP="0020453E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43D91">
                        <w:rPr>
                          <w:rFonts w:asciiTheme="majorHAnsi" w:hAnsiTheme="majorHAnsi" w:cstheme="majorHAns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e-mail:</w:t>
                      </w:r>
                      <w:r w:rsidRPr="00943D91">
                        <w:rPr>
                          <w:rFonts w:asciiTheme="majorHAnsi" w:hAnsiTheme="majorHAnsi" w:cstheme="majorHAnsi"/>
                          <w:bCs/>
                          <w:i/>
                          <w:i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shiwanetwork@gmail.com</w:t>
                      </w:r>
                    </w:p>
                    <w:p w14:paraId="7E85446F" w14:textId="77777777" w:rsidR="0020453E" w:rsidRPr="0020453E" w:rsidRDefault="0020453E" w:rsidP="0020453E">
                      <w:pPr>
                        <w:spacing w:after="0" w:line="240" w:lineRule="auto"/>
                        <w:rPr>
                          <w:bCs/>
                          <w:color w:val="3333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95800" w:rsidRPr="00C95800" w:rsidSect="007C2375">
      <w:footerReference w:type="default" r:id="rId10"/>
      <w:pgSz w:w="11906" w:h="16838"/>
      <w:pgMar w:top="709" w:right="567" w:bottom="1418" w:left="1134" w:header="710" w:footer="9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6DD9" w14:textId="77777777" w:rsidR="00575A24" w:rsidRDefault="00575A24" w:rsidP="007F38D5">
      <w:pPr>
        <w:spacing w:after="0" w:line="240" w:lineRule="auto"/>
      </w:pPr>
      <w:r>
        <w:separator/>
      </w:r>
    </w:p>
  </w:endnote>
  <w:endnote w:type="continuationSeparator" w:id="0">
    <w:p w14:paraId="77B54BDB" w14:textId="77777777" w:rsidR="00575A24" w:rsidRDefault="00575A24" w:rsidP="007F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2314" w14:textId="749C8EB4" w:rsidR="00051325" w:rsidRDefault="00051325">
    <w:pPr>
      <w:pStyle w:val="a6"/>
    </w:pPr>
    <w:r w:rsidRPr="0005132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0D0083" wp14:editId="3C724A8A">
              <wp:simplePos x="0" y="0"/>
              <wp:positionH relativeFrom="margin">
                <wp:posOffset>3971925</wp:posOffset>
              </wp:positionH>
              <wp:positionV relativeFrom="paragraph">
                <wp:posOffset>-321945</wp:posOffset>
              </wp:positionV>
              <wp:extent cx="2502535" cy="931545"/>
              <wp:effectExtent l="0" t="0" r="0" b="1905"/>
              <wp:wrapNone/>
              <wp:docPr id="4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2535" cy="931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5B650E" w14:textId="77777777" w:rsidR="00051325" w:rsidRPr="00943D91" w:rsidRDefault="00051325" w:rsidP="00051325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943D91"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Исполнитель:</w:t>
                          </w:r>
                        </w:p>
                        <w:p w14:paraId="5340A6B2" w14:textId="77777777" w:rsidR="00051325" w:rsidRPr="00943D91" w:rsidRDefault="00051325" w:rsidP="00051325">
                          <w:pPr>
                            <w:spacing w:after="0" w:line="240" w:lineRule="auto"/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943D91"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Вячеслав Олегович Миронов</w:t>
                          </w:r>
                        </w:p>
                        <w:p w14:paraId="7247E7FB" w14:textId="77777777" w:rsidR="00051325" w:rsidRPr="009B3829" w:rsidRDefault="00051325" w:rsidP="00051325">
                          <w:pPr>
                            <w:spacing w:after="0" w:line="240" w:lineRule="auto"/>
                            <w:jc w:val="both"/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943D91">
                            <w:rPr>
                              <w:rFonts w:asciiTheme="majorHAnsi" w:hAnsiTheme="majorHAnsi" w:cstheme="majorHAnsi"/>
                              <w:b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Тел</w:t>
                          </w:r>
                          <w:r w:rsidRPr="009B3829">
                            <w:rPr>
                              <w:rFonts w:asciiTheme="majorHAnsi" w:hAnsiTheme="majorHAnsi" w:cstheme="majorHAnsi"/>
                              <w:b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>.:</w:t>
                          </w:r>
                          <w:r w:rsidRPr="009B3829"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 xml:space="preserve"> +7 (911) 116 02 49</w:t>
                          </w:r>
                        </w:p>
                        <w:p w14:paraId="4B9B88E9" w14:textId="77777777" w:rsidR="00051325" w:rsidRPr="00943D91" w:rsidRDefault="00051325" w:rsidP="00051325">
                          <w:pPr>
                            <w:spacing w:after="0" w:line="240" w:lineRule="auto"/>
                            <w:jc w:val="both"/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943D91">
                            <w:rPr>
                              <w:rFonts w:asciiTheme="majorHAnsi" w:hAnsiTheme="majorHAnsi" w:cstheme="majorHAnsi"/>
                              <w:b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e-mail:</w:t>
                          </w:r>
                          <w:r w:rsidRPr="00943D91">
                            <w:rPr>
                              <w:rFonts w:asciiTheme="majorHAnsi" w:hAnsiTheme="majorHAnsi" w:cstheme="majorHAnsi"/>
                              <w:bCs/>
                              <w:i/>
                              <w:iCs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 xml:space="preserve"> shiwanetwork@gmail.com</w:t>
                          </w:r>
                        </w:p>
                        <w:p w14:paraId="28E02EE2" w14:textId="77777777" w:rsidR="00051325" w:rsidRPr="0020453E" w:rsidRDefault="00051325" w:rsidP="00051325">
                          <w:pPr>
                            <w:spacing w:after="0" w:line="240" w:lineRule="auto"/>
                            <w:rPr>
                              <w:bCs/>
                              <w:color w:val="333300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0D0083" id="_x0000_s1029" style="position:absolute;margin-left:312.75pt;margin-top:-25.35pt;width:197.0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" filled="f" stroked="f" strokeweight="1pt">
              <v:textbox>
                <w:txbxContent>
                  <w:p w14:paraId="3E5B650E" w14:textId="77777777" w:rsidR="00051325" w:rsidRPr="00943D91" w:rsidRDefault="00051325" w:rsidP="00051325">
                    <w:pPr>
                      <w:spacing w:after="0" w:line="240" w:lineRule="auto"/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</w:rPr>
                    </w:pPr>
                    <w:r w:rsidRPr="00943D91"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>Исполнитель:</w:t>
                    </w:r>
                  </w:p>
                  <w:p w14:paraId="5340A6B2" w14:textId="77777777" w:rsidR="00051325" w:rsidRPr="00943D91" w:rsidRDefault="00051325" w:rsidP="00051325">
                    <w:pPr>
                      <w:spacing w:after="0" w:line="240" w:lineRule="auto"/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</w:rPr>
                    </w:pPr>
                    <w:r w:rsidRPr="00943D91"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>Вячеслав Олегович Миронов</w:t>
                    </w:r>
                  </w:p>
                  <w:p w14:paraId="7247E7FB" w14:textId="77777777" w:rsidR="00051325" w:rsidRPr="009B3829" w:rsidRDefault="00051325" w:rsidP="00051325">
                    <w:pPr>
                      <w:spacing w:after="0" w:line="240" w:lineRule="auto"/>
                      <w:jc w:val="both"/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</w:rPr>
                    </w:pPr>
                    <w:r w:rsidRPr="00943D91">
                      <w:rPr>
                        <w:rFonts w:asciiTheme="majorHAnsi" w:hAnsiTheme="majorHAnsi" w:cstheme="majorHAnsi"/>
                        <w:b/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>Тел</w:t>
                    </w:r>
                    <w:r w:rsidRPr="009B3829">
                      <w:rPr>
                        <w:rFonts w:asciiTheme="majorHAnsi" w:hAnsiTheme="majorHAnsi" w:cstheme="majorHAnsi"/>
                        <w:b/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>.:</w:t>
                    </w:r>
                    <w:r w:rsidRPr="009B3829"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</w:rPr>
                      <w:t xml:space="preserve"> +7 (911) 116 02 49</w:t>
                    </w:r>
                  </w:p>
                  <w:p w14:paraId="4B9B88E9" w14:textId="77777777" w:rsidR="00051325" w:rsidRPr="00943D91" w:rsidRDefault="00051325" w:rsidP="00051325">
                    <w:pPr>
                      <w:spacing w:after="0" w:line="240" w:lineRule="auto"/>
                      <w:jc w:val="both"/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943D91">
                      <w:rPr>
                        <w:rFonts w:asciiTheme="majorHAnsi" w:hAnsiTheme="majorHAnsi" w:cstheme="majorHAnsi"/>
                        <w:b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  <w:t>e-mail:</w:t>
                    </w:r>
                    <w:r w:rsidRPr="00943D91">
                      <w:rPr>
                        <w:rFonts w:asciiTheme="majorHAnsi" w:hAnsiTheme="majorHAnsi" w:cstheme="majorHAnsi"/>
                        <w:bCs/>
                        <w:i/>
                        <w:iCs/>
                        <w:color w:val="000000" w:themeColor="text1"/>
                        <w:sz w:val="18"/>
                        <w:szCs w:val="18"/>
                        <w:lang w:val="en-US"/>
                      </w:rPr>
                      <w:t xml:space="preserve"> shiwanetwork@gmail.com</w:t>
                    </w:r>
                  </w:p>
                  <w:p w14:paraId="28E02EE2" w14:textId="77777777" w:rsidR="00051325" w:rsidRPr="0020453E" w:rsidRDefault="00051325" w:rsidP="00051325">
                    <w:pPr>
                      <w:spacing w:after="0" w:line="240" w:lineRule="auto"/>
                      <w:rPr>
                        <w:bCs/>
                        <w:color w:val="333300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051325">
      <w:rPr>
        <w:noProof/>
      </w:rPr>
      <w:drawing>
        <wp:anchor distT="0" distB="0" distL="114300" distR="114300" simplePos="0" relativeHeight="251660288" behindDoc="0" locked="0" layoutInCell="1" allowOverlap="1" wp14:anchorId="1AA090CF" wp14:editId="10C6FA05">
          <wp:simplePos x="0" y="0"/>
          <wp:positionH relativeFrom="page">
            <wp:posOffset>6437630</wp:posOffset>
          </wp:positionH>
          <wp:positionV relativeFrom="paragraph">
            <wp:posOffset>-321945</wp:posOffset>
          </wp:positionV>
          <wp:extent cx="714912" cy="714912"/>
          <wp:effectExtent l="0" t="0" r="9525" b="9525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912" cy="714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1F252" w14:textId="77777777" w:rsidR="00575A24" w:rsidRDefault="00575A24" w:rsidP="007F38D5">
      <w:pPr>
        <w:spacing w:after="0" w:line="240" w:lineRule="auto"/>
      </w:pPr>
      <w:r>
        <w:separator/>
      </w:r>
    </w:p>
  </w:footnote>
  <w:footnote w:type="continuationSeparator" w:id="0">
    <w:p w14:paraId="3802FD10" w14:textId="77777777" w:rsidR="00575A24" w:rsidRDefault="00575A24" w:rsidP="007F3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6F4"/>
    <w:multiLevelType w:val="hybridMultilevel"/>
    <w:tmpl w:val="F3E64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677FBE"/>
    <w:multiLevelType w:val="hybridMultilevel"/>
    <w:tmpl w:val="EAAC7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56"/>
    <w:rsid w:val="00051325"/>
    <w:rsid w:val="00073D72"/>
    <w:rsid w:val="0009798E"/>
    <w:rsid w:val="000B0D47"/>
    <w:rsid w:val="000F0A53"/>
    <w:rsid w:val="00151356"/>
    <w:rsid w:val="001B01B7"/>
    <w:rsid w:val="001B3AE9"/>
    <w:rsid w:val="001D0D9E"/>
    <w:rsid w:val="001D4449"/>
    <w:rsid w:val="0020453E"/>
    <w:rsid w:val="002373B7"/>
    <w:rsid w:val="002B39C2"/>
    <w:rsid w:val="002D3024"/>
    <w:rsid w:val="002F46F6"/>
    <w:rsid w:val="00340115"/>
    <w:rsid w:val="00346405"/>
    <w:rsid w:val="00386958"/>
    <w:rsid w:val="003D6223"/>
    <w:rsid w:val="0047005E"/>
    <w:rsid w:val="004937B9"/>
    <w:rsid w:val="00546840"/>
    <w:rsid w:val="00565E4E"/>
    <w:rsid w:val="00566059"/>
    <w:rsid w:val="00575A24"/>
    <w:rsid w:val="00576DAC"/>
    <w:rsid w:val="005D5464"/>
    <w:rsid w:val="0071532B"/>
    <w:rsid w:val="00730DD3"/>
    <w:rsid w:val="00770CFE"/>
    <w:rsid w:val="00772014"/>
    <w:rsid w:val="00787A7C"/>
    <w:rsid w:val="007C2375"/>
    <w:rsid w:val="007F24CC"/>
    <w:rsid w:val="007F3547"/>
    <w:rsid w:val="007F38D5"/>
    <w:rsid w:val="0082091F"/>
    <w:rsid w:val="0085320C"/>
    <w:rsid w:val="008731AA"/>
    <w:rsid w:val="008947BE"/>
    <w:rsid w:val="00907B98"/>
    <w:rsid w:val="00937511"/>
    <w:rsid w:val="00943D91"/>
    <w:rsid w:val="009A4263"/>
    <w:rsid w:val="009B3829"/>
    <w:rsid w:val="009B4AD1"/>
    <w:rsid w:val="00A024CD"/>
    <w:rsid w:val="00A14E0E"/>
    <w:rsid w:val="00A169CC"/>
    <w:rsid w:val="00A25724"/>
    <w:rsid w:val="00A2765D"/>
    <w:rsid w:val="00A91CA2"/>
    <w:rsid w:val="00A93F0B"/>
    <w:rsid w:val="00AF196B"/>
    <w:rsid w:val="00BF437E"/>
    <w:rsid w:val="00C41D18"/>
    <w:rsid w:val="00C43C67"/>
    <w:rsid w:val="00C56AB7"/>
    <w:rsid w:val="00C95800"/>
    <w:rsid w:val="00CA6B8A"/>
    <w:rsid w:val="00CA6ED6"/>
    <w:rsid w:val="00CC30D1"/>
    <w:rsid w:val="00CF2248"/>
    <w:rsid w:val="00D03C6F"/>
    <w:rsid w:val="00D127F9"/>
    <w:rsid w:val="00D35E66"/>
    <w:rsid w:val="00D4796A"/>
    <w:rsid w:val="00D62944"/>
    <w:rsid w:val="00D70BCC"/>
    <w:rsid w:val="00DA799A"/>
    <w:rsid w:val="00DB3685"/>
    <w:rsid w:val="00DB6901"/>
    <w:rsid w:val="00DE575A"/>
    <w:rsid w:val="00E44698"/>
    <w:rsid w:val="00E9673D"/>
    <w:rsid w:val="00EE3F32"/>
    <w:rsid w:val="00F168AC"/>
    <w:rsid w:val="00F43D76"/>
    <w:rsid w:val="00F6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188CD"/>
  <w15:chartTrackingRefBased/>
  <w15:docId w15:val="{AFDECA01-CCBB-4ED5-95D1-46D4381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263"/>
    <w:pPr>
      <w:spacing w:after="0" w:line="240" w:lineRule="auto"/>
    </w:pPr>
    <w:rPr>
      <w:rFonts w:asciiTheme="minorHAnsi" w:hAnsiTheme="minorHAnsi" w:cstheme="minorBidi"/>
      <w:sz w:val="22"/>
      <w:lang w:val="en-US"/>
    </w:rPr>
  </w:style>
  <w:style w:type="paragraph" w:styleId="a4">
    <w:name w:val="header"/>
    <w:basedOn w:val="a"/>
    <w:link w:val="a5"/>
    <w:uiPriority w:val="99"/>
    <w:unhideWhenUsed/>
    <w:rsid w:val="007F3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38D5"/>
  </w:style>
  <w:style w:type="paragraph" w:styleId="a6">
    <w:name w:val="footer"/>
    <w:basedOn w:val="a"/>
    <w:link w:val="a7"/>
    <w:unhideWhenUsed/>
    <w:rsid w:val="007F38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38D5"/>
  </w:style>
  <w:style w:type="character" w:styleId="a8">
    <w:name w:val="Hyperlink"/>
    <w:basedOn w:val="a0"/>
    <w:rsid w:val="007F38D5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937511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03C6F"/>
    <w:pPr>
      <w:ind w:left="720"/>
      <w:contextualSpacing/>
    </w:pPr>
  </w:style>
  <w:style w:type="paragraph" w:styleId="ab">
    <w:name w:val="Body Text Indent"/>
    <w:basedOn w:val="a"/>
    <w:link w:val="ac"/>
    <w:rsid w:val="0009798E"/>
    <w:pPr>
      <w:spacing w:after="0" w:line="240" w:lineRule="auto"/>
      <w:ind w:firstLine="709"/>
      <w:jc w:val="both"/>
    </w:pPr>
    <w:rPr>
      <w:rFonts w:eastAsia="Times New Roman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09798E"/>
    <w:rPr>
      <w:rFonts w:eastAsia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wanetwork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blue.dotx" TargetMode="Externa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blue.dotx</Template>
  <TotalTime>38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</dc:creator>
  <cp:keywords/>
  <dc:description/>
  <cp:lastModifiedBy>LEHA</cp:lastModifiedBy>
  <cp:revision>15</cp:revision>
  <cp:lastPrinted>2024-12-01T10:53:00Z</cp:lastPrinted>
  <dcterms:created xsi:type="dcterms:W3CDTF">2025-02-12T08:26:00Z</dcterms:created>
  <dcterms:modified xsi:type="dcterms:W3CDTF">2025-02-12T10:11:00Z</dcterms:modified>
</cp:coreProperties>
</file>