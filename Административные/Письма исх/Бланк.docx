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E62E" w14:textId="6A4DA4C3" w:rsidR="00D4796A" w:rsidRDefault="00C95800">
      <w:pPr>
        <w:rPr>
          <w:rFonts w:asciiTheme="majorHAnsi" w:hAnsiTheme="majorHAnsi" w:cstheme="majorHAnsi"/>
          <w:lang w:eastAsia="ru-RU"/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11BCC8D4" wp14:editId="5F419A91">
            <wp:simplePos x="0" y="0"/>
            <wp:positionH relativeFrom="column">
              <wp:posOffset>606656</wp:posOffset>
            </wp:positionH>
            <wp:positionV relativeFrom="paragraph">
              <wp:posOffset>-136352</wp:posOffset>
            </wp:positionV>
            <wp:extent cx="1818352" cy="871323"/>
            <wp:effectExtent l="0" t="0" r="0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52" cy="8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2168546"/>
      <w:bookmarkEnd w:id="0"/>
    </w:p>
    <w:p w14:paraId="5A75D9EA" w14:textId="2AE857B9" w:rsidR="00C95800" w:rsidRPr="00C95800" w:rsidRDefault="00A14E0E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459B8" wp14:editId="166CE9CA">
                <wp:simplePos x="0" y="0"/>
                <wp:positionH relativeFrom="margin">
                  <wp:posOffset>3615863</wp:posOffset>
                </wp:positionH>
                <wp:positionV relativeFrom="paragraph">
                  <wp:posOffset>272472</wp:posOffset>
                </wp:positionV>
                <wp:extent cx="2502535" cy="1495944"/>
                <wp:effectExtent l="0" t="0" r="0" b="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1495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F5A52" w14:textId="6666EE93" w:rsidR="00A14E0E" w:rsidRPr="00A14E0E" w:rsidRDefault="00A14E0E" w:rsidP="00A14E0E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A14E0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  <w:t>Банк ВТБ (ПАО)</w:t>
                            </w:r>
                          </w:p>
                          <w:p w14:paraId="53F424F8" w14:textId="77777777" w:rsidR="00A14E0E" w:rsidRDefault="00A14E0E" w:rsidP="00A14E0E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 xml:space="preserve">г. Москва, 109147, </w:t>
                            </w:r>
                          </w:p>
                          <w:p w14:paraId="74284A54" w14:textId="427314DC" w:rsidR="00A25724" w:rsidRPr="00A14E0E" w:rsidRDefault="00A14E0E" w:rsidP="00A14E0E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 xml:space="preserve">ул. </w:t>
                            </w:r>
                            <w:proofErr w:type="spellStart"/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>Воронцовская</w:t>
                            </w:r>
                            <w:proofErr w:type="spellEnd"/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>, д. 43, стр. 1</w:t>
                            </w:r>
                          </w:p>
                          <w:p w14:paraId="37477786" w14:textId="4BC12480" w:rsidR="00A14E0E" w:rsidRPr="00A14E0E" w:rsidRDefault="00A14E0E" w:rsidP="00A14E0E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BA20DA7" w14:textId="1961588E" w:rsidR="00A14E0E" w:rsidRPr="00A14E0E" w:rsidRDefault="00A14E0E" w:rsidP="00A14E0E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A14E0E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Cs w:val="24"/>
                                <w:lang w:val="en-US"/>
                              </w:rPr>
                              <w:t>E</w:t>
                            </w:r>
                            <w:r w:rsidRPr="00A14E0E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Cs w:val="24"/>
                              </w:rPr>
                              <w:t>-</w:t>
                            </w:r>
                            <w:r w:rsidRPr="00A14E0E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Cs w:val="24"/>
                                <w:lang w:val="en-US"/>
                              </w:rPr>
                              <w:t>m</w:t>
                            </w:r>
                            <w:proofErr w:type="spellStart"/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>ail</w:t>
                            </w:r>
                            <w:proofErr w:type="spellEnd"/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 xml:space="preserve">: </w:t>
                            </w:r>
                            <w:r w:rsidRPr="00A14E0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A14E0E">
                                <w:rPr>
                                  <w:rFonts w:asciiTheme="majorHAnsi" w:hAnsiTheme="majorHAnsi" w:cstheme="majorHAnsi"/>
                                  <w:bCs/>
                                  <w:color w:val="000000" w:themeColor="text1"/>
                                  <w:szCs w:val="24"/>
                                </w:rPr>
                                <w:t>info@vtb.ru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9B8" id="Rectangle 5" o:spid="_x0000_s1026" style="position:absolute;margin-left:284.7pt;margin-top:21.45pt;width:197.05pt;height:11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" filled="f" stroked="f" strokeweight="1pt">
                <v:textbox>
                  <w:txbxContent>
                    <w:p w14:paraId="445F5A52" w14:textId="6666EE93" w:rsidR="00A14E0E" w:rsidRPr="00A14E0E" w:rsidRDefault="00A14E0E" w:rsidP="00A14E0E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</w:pPr>
                      <w:r w:rsidRPr="00A14E0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  <w:t>Банк ВТБ (ПАО)</w:t>
                      </w:r>
                    </w:p>
                    <w:p w14:paraId="53F424F8" w14:textId="77777777" w:rsidR="00A14E0E" w:rsidRDefault="00A14E0E" w:rsidP="00A14E0E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</w:pPr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 xml:space="preserve">г. Москва, 109147, </w:t>
                      </w:r>
                    </w:p>
                    <w:p w14:paraId="74284A54" w14:textId="427314DC" w:rsidR="00A25724" w:rsidRPr="00A14E0E" w:rsidRDefault="00A14E0E" w:rsidP="00A14E0E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</w:pPr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 xml:space="preserve">ул. </w:t>
                      </w:r>
                      <w:proofErr w:type="spellStart"/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>Воронцовская</w:t>
                      </w:r>
                      <w:proofErr w:type="spellEnd"/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>, д. 43, стр. 1</w:t>
                      </w:r>
                    </w:p>
                    <w:p w14:paraId="37477786" w14:textId="4BC12480" w:rsidR="00A14E0E" w:rsidRPr="00A14E0E" w:rsidRDefault="00A14E0E" w:rsidP="00A14E0E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</w:pPr>
                    </w:p>
                    <w:p w14:paraId="4BA20DA7" w14:textId="1961588E" w:rsidR="00A14E0E" w:rsidRPr="00A14E0E" w:rsidRDefault="00A14E0E" w:rsidP="00A14E0E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</w:pPr>
                      <w:r w:rsidRPr="00A14E0E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Cs w:val="24"/>
                          <w:lang w:val="en-US"/>
                        </w:rPr>
                        <w:t>E</w:t>
                      </w:r>
                      <w:r w:rsidRPr="00A14E0E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Cs w:val="24"/>
                        </w:rPr>
                        <w:t>-</w:t>
                      </w:r>
                      <w:r w:rsidRPr="00A14E0E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Cs w:val="24"/>
                          <w:lang w:val="en-US"/>
                        </w:rPr>
                        <w:t>m</w:t>
                      </w:r>
                      <w:proofErr w:type="spellStart"/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>ail</w:t>
                      </w:r>
                      <w:proofErr w:type="spellEnd"/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 xml:space="preserve">: </w:t>
                      </w:r>
                      <w:r w:rsidRPr="00A14E0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hyperlink r:id="rId9" w:history="1">
                        <w:r w:rsidRPr="00A14E0E">
                          <w:rPr>
                            <w:rFonts w:asciiTheme="majorHAnsi" w:hAnsiTheme="majorHAnsi" w:cstheme="majorHAnsi"/>
                            <w:bCs/>
                            <w:color w:val="000000" w:themeColor="text1"/>
                            <w:szCs w:val="24"/>
                          </w:rPr>
                          <w:t>info@vtb.ru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69F2BC" w14:textId="10F668BC" w:rsidR="00C95800" w:rsidRPr="00C95800" w:rsidRDefault="00340115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2ADB4" wp14:editId="4D73B6C9">
                <wp:simplePos x="0" y="0"/>
                <wp:positionH relativeFrom="margin">
                  <wp:posOffset>145819</wp:posOffset>
                </wp:positionH>
                <wp:positionV relativeFrom="paragraph">
                  <wp:posOffset>108816</wp:posOffset>
                </wp:positionV>
                <wp:extent cx="2726690" cy="2410691"/>
                <wp:effectExtent l="0" t="0" r="0" b="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410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5F9" w14:textId="77777777" w:rsidR="00730DD3" w:rsidRDefault="00937511" w:rsidP="0093751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ОБЩЕСТВО С ОГРАНИЧЕННОЙ ОТВЕТСТВЕННОСТЬЮ</w:t>
                            </w:r>
                            <w:r w:rsidR="00151356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704B38E5" w14:textId="77777777" w:rsidR="00730DD3" w:rsidRPr="00730DD3" w:rsidRDefault="00D127F9" w:rsidP="00730DD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«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ШИВА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НЕТВОРК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»</w:t>
                            </w:r>
                            <w:r w:rsidR="00730DD3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6B62C716" w14:textId="5E33A352" w:rsidR="00937511" w:rsidRPr="00730DD3" w:rsidRDefault="00730DD3" w:rsidP="00A91CA2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SHIWA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NETWORK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LLC</w:t>
                            </w: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  <w:p w14:paraId="5F1B2288" w14:textId="77777777" w:rsidR="00A91CA2" w:rsidRDefault="00937511" w:rsidP="00A91CA2">
                            <w:pPr>
                              <w:spacing w:before="240"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Земляной Вал </w:t>
                            </w:r>
                            <w:proofErr w:type="spellStart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ул</w:t>
                            </w:r>
                            <w:proofErr w:type="spellEnd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д.50А, стр.2,</w:t>
                            </w:r>
                            <w:r w:rsid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CDD4D8" w14:textId="0B5BE2DE" w:rsidR="00151356" w:rsidRPr="00A25724" w:rsidRDefault="00937511" w:rsidP="00A91CA2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пом.1/13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Москва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109028</w:t>
                            </w:r>
                          </w:p>
                          <w:p w14:paraId="2741B5D7" w14:textId="1C4985D8" w:rsidR="00937511" w:rsidRPr="00A25724" w:rsidRDefault="00937511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Тел.</w:t>
                            </w:r>
                            <w:r w:rsidR="00A25724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+7 (911) 116 02 49</w:t>
                            </w:r>
                          </w:p>
                          <w:p w14:paraId="7D255FA2" w14:textId="0416AFCC" w:rsidR="00937511" w:rsidRPr="007F3547" w:rsidRDefault="00C41D18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A25724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shiwanetwork</w:t>
                            </w:r>
                            <w:proofErr w:type="spellEnd"/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="00A25724" w:rsidRPr="007F354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</w:p>
                          <w:p w14:paraId="616B3C02" w14:textId="6BAF19C6" w:rsidR="00151356" w:rsidRPr="00A024CD" w:rsidRDefault="00A25724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ОГРН</w:t>
                            </w:r>
                            <w:r w:rsidR="00A91CA2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1237700849187</w:t>
                            </w:r>
                          </w:p>
                          <w:p w14:paraId="7F72AE63" w14:textId="30A8A063" w:rsidR="00E44698" w:rsidRDefault="00A25724" w:rsidP="00A024CD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ИНН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/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КПП: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9709102866/770901001</w:t>
                            </w:r>
                          </w:p>
                          <w:p w14:paraId="7B883ACD" w14:textId="35250F28" w:rsidR="00151356" w:rsidRPr="00A25724" w:rsidRDefault="00151356" w:rsidP="00A91CA2">
                            <w:pPr>
                              <w:spacing w:after="0"/>
                              <w:ind w:left="426" w:right="53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Исх</w:t>
                            </w:r>
                            <w:r w:rsidR="00E44698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от 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_____ 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№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____________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649D2458" w14:textId="01CDE89B" w:rsidR="00151356" w:rsidRPr="00730DD3" w:rsidRDefault="00A91CA2" w:rsidP="00A91CA2">
                            <w:pPr>
                              <w:spacing w:after="0"/>
                              <w:ind w:left="426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 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№_______ от ____________</w:t>
                            </w:r>
                            <w:r w:rsidR="00073D7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ADB4" id="_x0000_s1027" style="position:absolute;margin-left:11.5pt;margin-top:8.55pt;width:214.7pt;height:18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" filled="f" stroked="f" strokeweight="1pt">
                <v:textbox>
                  <w:txbxContent>
                    <w:p w14:paraId="4A0705F9" w14:textId="77777777" w:rsidR="00730DD3" w:rsidRDefault="00937511" w:rsidP="0093751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ОБЩЕСТВО С ОГРАНИЧЕННОЙ ОТВЕТСТВЕННОСТЬЮ</w:t>
                      </w:r>
                      <w:r w:rsidR="00151356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704B38E5" w14:textId="77777777" w:rsidR="00730DD3" w:rsidRPr="00730DD3" w:rsidRDefault="00D127F9" w:rsidP="00730DD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«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ШИВА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НЕТВОРК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»</w:t>
                      </w:r>
                      <w:r w:rsidR="00730DD3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6B62C716" w14:textId="5E33A352" w:rsidR="00937511" w:rsidRPr="00730DD3" w:rsidRDefault="00730DD3" w:rsidP="00A91CA2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(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SHIWA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NETWORK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»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LLC</w:t>
                      </w: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)</w:t>
                      </w:r>
                    </w:p>
                    <w:p w14:paraId="5F1B2288" w14:textId="77777777" w:rsidR="00A91CA2" w:rsidRDefault="00937511" w:rsidP="00A91CA2">
                      <w:pPr>
                        <w:spacing w:before="240"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Земляной Вал </w:t>
                      </w:r>
                      <w:proofErr w:type="spellStart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ул</w:t>
                      </w:r>
                      <w:proofErr w:type="spellEnd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 д.50А, стр.2,</w:t>
                      </w:r>
                      <w:r w:rsid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CDD4D8" w14:textId="0B5BE2DE" w:rsidR="00151356" w:rsidRPr="00A25724" w:rsidRDefault="00937511" w:rsidP="00A91CA2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пом.1/13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 Москва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109028</w:t>
                      </w:r>
                    </w:p>
                    <w:p w14:paraId="2741B5D7" w14:textId="1C4985D8" w:rsidR="00937511" w:rsidRPr="00A25724" w:rsidRDefault="00937511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Тел.</w:t>
                      </w:r>
                      <w:r w:rsidR="00A25724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A024CD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+7 (911) 116 02 49</w:t>
                      </w:r>
                    </w:p>
                    <w:p w14:paraId="7D255FA2" w14:textId="0416AFCC" w:rsidR="00937511" w:rsidRPr="007F3547" w:rsidRDefault="00C41D18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A25724" w:rsidRPr="007F354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A25724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="00A25724" w:rsidRPr="007F354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shiwanetwork</w:t>
                      </w:r>
                      <w:proofErr w:type="spellEnd"/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gmail</w:t>
                      </w:r>
                      <w:proofErr w:type="spellEnd"/>
                      <w:r w:rsidR="00A25724" w:rsidRPr="007F354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  <w:p w14:paraId="616B3C02" w14:textId="6BAF19C6" w:rsidR="00151356" w:rsidRPr="00A024CD" w:rsidRDefault="00A25724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ОГРН</w:t>
                      </w:r>
                      <w:r w:rsidR="00A91CA2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1237700849187</w:t>
                      </w:r>
                    </w:p>
                    <w:p w14:paraId="7F72AE63" w14:textId="30A8A063" w:rsidR="00E44698" w:rsidRDefault="00A25724" w:rsidP="00A024CD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ИНН</w:t>
                      </w:r>
                      <w:r w:rsidR="00151356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/</w:t>
                      </w: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КПП:</w:t>
                      </w:r>
                      <w:r w:rsidR="00151356" w:rsidRPr="00A024CD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9709102866/770901001</w:t>
                      </w:r>
                    </w:p>
                    <w:p w14:paraId="7B883ACD" w14:textId="35250F28" w:rsidR="00151356" w:rsidRPr="00A25724" w:rsidRDefault="00151356" w:rsidP="00A91CA2">
                      <w:pPr>
                        <w:spacing w:after="0"/>
                        <w:ind w:left="426" w:right="53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Исх</w:t>
                      </w:r>
                      <w:r w:rsidR="00E44698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от 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_____ 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№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____________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___</w:t>
                      </w:r>
                    </w:p>
                    <w:p w14:paraId="649D2458" w14:textId="01CDE89B" w:rsidR="00151356" w:rsidRPr="00730DD3" w:rsidRDefault="00A91CA2" w:rsidP="00A91CA2">
                      <w:pPr>
                        <w:spacing w:after="0"/>
                        <w:ind w:left="426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На 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№_______ от ____________</w:t>
                      </w:r>
                      <w:r w:rsidR="00073D7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8A5C8" w14:textId="52949CF7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0381D9C" w14:textId="55F537FB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77F24101" w14:textId="0F78DDF9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72455D7" w14:textId="77FE005B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660886F" w14:textId="205F0163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7FF98818" w14:textId="50981681" w:rsidR="00C95800" w:rsidRPr="00C95800" w:rsidRDefault="00D03C6F" w:rsidP="00C95800">
      <w:pPr>
        <w:rPr>
          <w:rFonts w:asciiTheme="majorHAnsi" w:hAnsiTheme="majorHAnsi" w:cstheme="majorHAnsi"/>
          <w:lang w:eastAsia="ru-RU"/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3688FA8C" wp14:editId="52E09CF6">
            <wp:simplePos x="0" y="0"/>
            <wp:positionH relativeFrom="margin">
              <wp:posOffset>5818043</wp:posOffset>
            </wp:positionH>
            <wp:positionV relativeFrom="paragraph">
              <wp:posOffset>6523817</wp:posOffset>
            </wp:positionV>
            <wp:extent cx="714912" cy="714912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12" cy="7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AE394" wp14:editId="1EA50F69">
                <wp:simplePos x="0" y="0"/>
                <wp:positionH relativeFrom="margin">
                  <wp:posOffset>3866804</wp:posOffset>
                </wp:positionH>
                <wp:positionV relativeFrom="paragraph">
                  <wp:posOffset>6512907</wp:posOffset>
                </wp:positionV>
                <wp:extent cx="2502877" cy="931985"/>
                <wp:effectExtent l="0" t="0" r="0" b="1905"/>
                <wp:wrapNone/>
                <wp:docPr id="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77" cy="93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DA25" w14:textId="7C67CED8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Исполнитель:</w:t>
                            </w:r>
                          </w:p>
                          <w:p w14:paraId="0EE8E012" w14:textId="34EE08F2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Вячеслав Олегович Миронов</w:t>
                            </w:r>
                          </w:p>
                          <w:p w14:paraId="16E8BC6D" w14:textId="77777777" w:rsidR="0020453E" w:rsidRPr="009B3829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Тел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.: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+7 (911) 116 02 49</w:t>
                            </w:r>
                          </w:p>
                          <w:p w14:paraId="5A900802" w14:textId="77777777" w:rsidR="0020453E" w:rsidRPr="00943D91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e-mail:</w:t>
                            </w: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shiwanetwork@gmail.com</w:t>
                            </w:r>
                          </w:p>
                          <w:p w14:paraId="7E85446F" w14:textId="77777777" w:rsidR="0020453E" w:rsidRPr="0020453E" w:rsidRDefault="0020453E" w:rsidP="0020453E">
                            <w:pPr>
                              <w:spacing w:after="0" w:line="240" w:lineRule="auto"/>
                              <w:rPr>
                                <w:bCs/>
                                <w:color w:val="3333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394" id="_x0000_s1028" style="position:absolute;margin-left:304.45pt;margin-top:512.85pt;width:197.1pt;height:7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" filled="f" stroked="f" strokeweight="1pt">
                <v:textbox>
                  <w:txbxContent>
                    <w:p w14:paraId="26BCDA25" w14:textId="7C67CED8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Исполнитель:</w:t>
                      </w:r>
                    </w:p>
                    <w:p w14:paraId="0EE8E012" w14:textId="34EE08F2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Вячеслав Олегович Миронов</w:t>
                      </w:r>
                    </w:p>
                    <w:p w14:paraId="16E8BC6D" w14:textId="77777777" w:rsidR="0020453E" w:rsidRPr="009B3829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Тел</w:t>
                      </w:r>
                      <w:r w:rsidRPr="009B3829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.:</w:t>
                      </w:r>
                      <w:r w:rsidRPr="009B3829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+7 (911) 116 02 49</w:t>
                      </w:r>
                    </w:p>
                    <w:p w14:paraId="5A900802" w14:textId="77777777" w:rsidR="0020453E" w:rsidRPr="00943D91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e-mail:</w:t>
                      </w: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shiwanetwork@gmail.com</w:t>
                      </w:r>
                    </w:p>
                    <w:p w14:paraId="7E85446F" w14:textId="77777777" w:rsidR="0020453E" w:rsidRPr="0020453E" w:rsidRDefault="0020453E" w:rsidP="0020453E">
                      <w:pPr>
                        <w:spacing w:after="0" w:line="240" w:lineRule="auto"/>
                        <w:rPr>
                          <w:bCs/>
                          <w:color w:val="3333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DF529E" wp14:editId="25DC6FAB">
                <wp:simplePos x="0" y="0"/>
                <wp:positionH relativeFrom="margin">
                  <wp:posOffset>-1633</wp:posOffset>
                </wp:positionH>
                <wp:positionV relativeFrom="paragraph">
                  <wp:posOffset>375104</wp:posOffset>
                </wp:positionV>
                <wp:extent cx="6464300" cy="6705600"/>
                <wp:effectExtent l="0" t="0" r="1270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7E15" w14:textId="77777777" w:rsidR="0085320C" w:rsidRDefault="0085320C" w:rsidP="00D127F9">
                            <w:pPr>
                              <w:ind w:firstLine="708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966BB41" w14:textId="48F40116" w:rsidR="00A169CC" w:rsidRPr="00A14E0E" w:rsidRDefault="00A14E0E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A14E0E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о продлении полномочий</w:t>
                            </w:r>
                          </w:p>
                          <w:p w14:paraId="71DD91C8" w14:textId="53DA8D8C" w:rsidR="00A14E0E" w:rsidRDefault="00A14E0E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750490" w14:textId="77777777" w:rsidR="00A14E0E" w:rsidRDefault="00A14E0E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B42358" w14:textId="5E2F3405" w:rsidR="00A169CC" w:rsidRPr="00D03C6F" w:rsidRDefault="00A169CC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Настоящим сообщаем, что в связи с 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переизбранием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руководителя Общество с ограниченной ответственностью «ШИВА НЕТВОРК» (далее — Общество)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Миронова Вячеслава Олеговича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, прошу продлить полномочия в вашем банке на основании следующих изменений:</w:t>
                            </w:r>
                          </w:p>
                          <w:p w14:paraId="12BC93B7" w14:textId="7E7140A3" w:rsidR="00A169CC" w:rsidRPr="00D03C6F" w:rsidRDefault="00A169CC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Паспортные данные: В связи с изменением паспорта, прошу обновить данные о генеральном директоре:</w:t>
                            </w:r>
                          </w:p>
                          <w:p w14:paraId="677B84C8" w14:textId="17113D31" w:rsidR="00A169CC" w:rsidRPr="00D03C6F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- </w:t>
                            </w:r>
                            <w:r w:rsidR="00A169CC"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Паспорт серии 45 24 № 398202, выдан 17.08.2024 ГУ МВД России по г. Москве.</w:t>
                            </w:r>
                          </w:p>
                          <w:p w14:paraId="44456568" w14:textId="7C5897F4" w:rsidR="00A169CC" w:rsidRPr="00D03C6F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- </w:t>
                            </w:r>
                            <w:r w:rsidR="00A169CC"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Документы, подтверждающие продление полномочий</w:t>
                            </w:r>
                            <w:r w:rsidR="00A169CC"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: на основании</w:t>
                            </w:r>
                            <w:r w:rsidR="00A169CC"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приказа № 5 от 29.11.2024, с 05 декабря 2024 года генеральным директором ООО «ШИВА НЕТВОРК» назначен Миронов Вячеслав Олегович (паспорт серии 45 24 № 398202, выдан 17.08.2024 ГУ МВД России по г. Москве), срок полномочий — один год.</w:t>
                            </w:r>
                          </w:p>
                          <w:p w14:paraId="6061AA04" w14:textId="7456D096" w:rsidR="00A169CC" w:rsidRPr="00D03C6F" w:rsidRDefault="00A169CC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Дополнительные документы: Протокол общего собрания акционеров/участников об избрании генерального директора на новый срок</w:t>
                            </w:r>
                            <w:r w:rsid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и копия паспорта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прилага</w:t>
                            </w:r>
                            <w:r w:rsid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ются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.</w:t>
                            </w:r>
                          </w:p>
                          <w:p w14:paraId="0C7981B2" w14:textId="5039E3CA" w:rsidR="00A169CC" w:rsidRPr="00D03C6F" w:rsidRDefault="00A169CC" w:rsidP="00D03C6F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Прошу Вас обновить данные в соответствии с вышеуказанными изменениями и продолжить оказание услуг по расчетным счетам Общества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</w:p>
                          <w:p w14:paraId="7444EE08" w14:textId="77777777" w:rsidR="00D03C6F" w:rsidRPr="00D03C6F" w:rsidRDefault="00D03C6F" w:rsidP="00D03C6F">
                            <w:pPr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Приложение:</w:t>
                            </w:r>
                          </w:p>
                          <w:p w14:paraId="136C9CD3" w14:textId="5BE76CDB" w:rsidR="00D03C6F" w:rsidRPr="00D03C6F" w:rsidRDefault="00D03C6F" w:rsidP="00D03C6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«Решение</w:t>
                            </w:r>
                            <w:r w:rsidR="00F168AC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…» на 1 л., в 1 </w:t>
                            </w:r>
                            <w:proofErr w:type="spellStart"/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экз</w:t>
                            </w:r>
                            <w:proofErr w:type="spellEnd"/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(копия).</w:t>
                            </w:r>
                          </w:p>
                          <w:p w14:paraId="48C8FE21" w14:textId="77777777" w:rsidR="00D03C6F" w:rsidRPr="00D03C6F" w:rsidRDefault="00D03C6F" w:rsidP="00D03C6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«Приказ …» на 1 л., в 1 </w:t>
                            </w:r>
                            <w:proofErr w:type="spellStart"/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экз</w:t>
                            </w:r>
                            <w:proofErr w:type="spellEnd"/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 xml:space="preserve"> (копия).</w:t>
                            </w:r>
                          </w:p>
                          <w:p w14:paraId="61CA09A9" w14:textId="77777777" w:rsidR="00D03C6F" w:rsidRPr="00D03C6F" w:rsidRDefault="00D03C6F" w:rsidP="00D03C6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Cs w:val="24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Cs w:val="24"/>
                              </w:rPr>
                              <w:t>Паспорт на 2 л., в 1 экз. копия</w:t>
                            </w:r>
                          </w:p>
                          <w:p w14:paraId="3DFBF080" w14:textId="418CEE86" w:rsidR="00D03C6F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6A75109" w14:textId="77777777" w:rsidR="00D03C6F" w:rsidRPr="00A169CC" w:rsidRDefault="00D03C6F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7143BC" w14:textId="77777777" w:rsidR="00A169CC" w:rsidRPr="00D03C6F" w:rsidRDefault="00A169CC" w:rsidP="00A169CC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С уважением,</w:t>
                            </w:r>
                          </w:p>
                          <w:p w14:paraId="5AB38E9A" w14:textId="1EE171C9" w:rsidR="00D127F9" w:rsidRPr="00D127F9" w:rsidRDefault="00A169CC" w:rsidP="00D03C6F">
                            <w:pPr>
                              <w:spacing w:after="0"/>
                              <w:ind w:left="708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Генеральный директор 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Миронов В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О</w:t>
                            </w:r>
                            <w:r w:rsidRPr="00D03C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30BE5D6" w14:textId="57E48B35" w:rsidR="009A4263" w:rsidRPr="0020453E" w:rsidRDefault="009A4263" w:rsidP="0020453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F52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-.15pt;margin-top:29.55pt;width:509pt;height:5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" strokecolor="white [3212]">
                <v:textbox>
                  <w:txbxContent>
                    <w:p w14:paraId="6A157E15" w14:textId="77777777" w:rsidR="0085320C" w:rsidRDefault="0085320C" w:rsidP="00D127F9">
                      <w:pPr>
                        <w:ind w:firstLine="708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6966BB41" w14:textId="48F40116" w:rsidR="00A169CC" w:rsidRPr="00A14E0E" w:rsidRDefault="00A14E0E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A14E0E">
                        <w:rPr>
                          <w:rFonts w:asciiTheme="majorHAnsi" w:hAnsiTheme="majorHAnsi" w:cstheme="majorHAnsi"/>
                          <w:szCs w:val="24"/>
                        </w:rPr>
                        <w:t>о продлении полномочий</w:t>
                      </w:r>
                    </w:p>
                    <w:p w14:paraId="71DD91C8" w14:textId="53DA8D8C" w:rsidR="00A14E0E" w:rsidRDefault="00A14E0E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750490" w14:textId="77777777" w:rsidR="00A14E0E" w:rsidRDefault="00A14E0E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B42358" w14:textId="5E2F3405" w:rsidR="00A169CC" w:rsidRPr="00D03C6F" w:rsidRDefault="00A169CC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Настоящим сообщаем, что в связи с 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переизбранием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руководителя Общество с ограниченной ответственностью «ШИВА НЕТВОРК» (далее — Общество)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Миронова Вячеслава Олеговича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, прошу продлить полномочия в вашем банке на основании следующих изменений:</w:t>
                      </w:r>
                    </w:p>
                    <w:p w14:paraId="12BC93B7" w14:textId="7E7140A3" w:rsidR="00A169CC" w:rsidRPr="00D03C6F" w:rsidRDefault="00A169CC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Паспортные данные: В связи с изменением паспорта, прошу обновить данные о генеральном директоре:</w:t>
                      </w:r>
                    </w:p>
                    <w:p w14:paraId="677B84C8" w14:textId="17113D31" w:rsidR="00A169CC" w:rsidRPr="00D03C6F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- </w:t>
                      </w:r>
                      <w:r w:rsidR="00A169CC" w:rsidRPr="00D03C6F">
                        <w:rPr>
                          <w:rFonts w:asciiTheme="majorHAnsi" w:hAnsiTheme="majorHAnsi" w:cstheme="majorHAnsi"/>
                          <w:szCs w:val="24"/>
                        </w:rPr>
                        <w:t>Паспорт серии 45 24 № 398202, выдан 17.08.2024 ГУ МВД России по г. Москве.</w:t>
                      </w:r>
                    </w:p>
                    <w:p w14:paraId="44456568" w14:textId="7C5897F4" w:rsidR="00A169CC" w:rsidRPr="00D03C6F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4"/>
                        </w:rPr>
                        <w:t xml:space="preserve">- </w:t>
                      </w:r>
                      <w:r w:rsidR="00A169CC" w:rsidRPr="00D03C6F">
                        <w:rPr>
                          <w:rFonts w:asciiTheme="majorHAnsi" w:hAnsiTheme="majorHAnsi" w:cstheme="majorHAnsi"/>
                          <w:szCs w:val="24"/>
                        </w:rPr>
                        <w:t>Документы, подтверждающие продление полномочий</w:t>
                      </w:r>
                      <w:r w:rsidR="00A169CC" w:rsidRPr="00D03C6F">
                        <w:rPr>
                          <w:rFonts w:asciiTheme="majorHAnsi" w:hAnsiTheme="majorHAnsi" w:cstheme="majorHAnsi"/>
                          <w:szCs w:val="24"/>
                        </w:rPr>
                        <w:t>: на основании</w:t>
                      </w:r>
                      <w:r w:rsidR="00A169CC"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приказа № 5 от 29.11.2024, с 05 декабря 2024 года генеральным директором ООО «ШИВА НЕТВОРК» назначен Миронов Вячеслав Олегович (паспорт серии 45 24 № 398202, выдан 17.08.2024 ГУ МВД России по г. Москве), срок полномочий — один год.</w:t>
                      </w:r>
                    </w:p>
                    <w:p w14:paraId="6061AA04" w14:textId="7456D096" w:rsidR="00A169CC" w:rsidRPr="00D03C6F" w:rsidRDefault="00A169CC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Дополнительные документы: Протокол общего собрания акционеров/участников об избрании генерального директора на новый срок</w:t>
                      </w:r>
                      <w:r w:rsid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и копия паспорта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прилага</w:t>
                      </w:r>
                      <w:r w:rsidR="00D03C6F">
                        <w:rPr>
                          <w:rFonts w:asciiTheme="majorHAnsi" w:hAnsiTheme="majorHAnsi" w:cstheme="majorHAnsi"/>
                          <w:szCs w:val="24"/>
                        </w:rPr>
                        <w:t>ются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.</w:t>
                      </w:r>
                    </w:p>
                    <w:p w14:paraId="0C7981B2" w14:textId="5039E3CA" w:rsidR="00A169CC" w:rsidRPr="00D03C6F" w:rsidRDefault="00A169CC" w:rsidP="00D03C6F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Прошу Вас обновить данные в соответствии с вышеуказанными изменениями и продолжить оказание услуг по расчетным счетам Общества</w:t>
                      </w:r>
                      <w:r w:rsidRPr="00D03C6F">
                        <w:rPr>
                          <w:rFonts w:asciiTheme="majorHAnsi" w:hAnsiTheme="majorHAnsi" w:cstheme="majorHAnsi"/>
                          <w:b/>
                          <w:bCs/>
                          <w:szCs w:val="24"/>
                        </w:rPr>
                        <w:t>.</w:t>
                      </w:r>
                    </w:p>
                    <w:p w14:paraId="7444EE08" w14:textId="77777777" w:rsidR="00D03C6F" w:rsidRPr="00D03C6F" w:rsidRDefault="00D03C6F" w:rsidP="00D03C6F">
                      <w:pPr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Приложение:</w:t>
                      </w:r>
                    </w:p>
                    <w:p w14:paraId="136C9CD3" w14:textId="5BE76CDB" w:rsidR="00D03C6F" w:rsidRPr="00D03C6F" w:rsidRDefault="00D03C6F" w:rsidP="00D03C6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«Решение</w:t>
                      </w:r>
                      <w:r w:rsidR="00F168AC">
                        <w:rPr>
                          <w:rFonts w:asciiTheme="majorHAnsi" w:hAnsiTheme="majorHAnsi" w:cstheme="majorHAnsi"/>
                          <w:szCs w:val="24"/>
                        </w:rPr>
                        <w:t xml:space="preserve"> </w:t>
                      </w: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…» на 1 л., в 1 </w:t>
                      </w:r>
                      <w:proofErr w:type="spellStart"/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экз</w:t>
                      </w:r>
                      <w:proofErr w:type="spellEnd"/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(копия).</w:t>
                      </w:r>
                    </w:p>
                    <w:p w14:paraId="48C8FE21" w14:textId="77777777" w:rsidR="00D03C6F" w:rsidRPr="00D03C6F" w:rsidRDefault="00D03C6F" w:rsidP="00D03C6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«Приказ …» на 1 л., в 1 </w:t>
                      </w:r>
                      <w:proofErr w:type="spellStart"/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экз</w:t>
                      </w:r>
                      <w:proofErr w:type="spellEnd"/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 xml:space="preserve"> (копия).</w:t>
                      </w:r>
                    </w:p>
                    <w:p w14:paraId="61CA09A9" w14:textId="77777777" w:rsidR="00D03C6F" w:rsidRPr="00D03C6F" w:rsidRDefault="00D03C6F" w:rsidP="00D03C6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Cs w:val="24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Cs w:val="24"/>
                        </w:rPr>
                        <w:t>Паспорт на 2 л., в 1 экз. копия</w:t>
                      </w:r>
                    </w:p>
                    <w:p w14:paraId="3DFBF080" w14:textId="418CEE86" w:rsidR="00D03C6F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6A75109" w14:textId="77777777" w:rsidR="00D03C6F" w:rsidRPr="00A169CC" w:rsidRDefault="00D03C6F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7143BC" w14:textId="77777777" w:rsidR="00A169CC" w:rsidRPr="00D03C6F" w:rsidRDefault="00A169CC" w:rsidP="00A169CC">
                      <w:pPr>
                        <w:spacing w:after="0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С уважением,</w:t>
                      </w:r>
                    </w:p>
                    <w:p w14:paraId="5AB38E9A" w14:textId="1EE171C9" w:rsidR="00D127F9" w:rsidRPr="00D127F9" w:rsidRDefault="00A169CC" w:rsidP="00D03C6F">
                      <w:pPr>
                        <w:spacing w:after="0"/>
                        <w:ind w:left="708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Генеральный директор </w:t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Миронов В</w:t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</w:t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О</w:t>
                      </w:r>
                      <w:r w:rsidRPr="00D03C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</w:t>
                      </w:r>
                    </w:p>
                    <w:p w14:paraId="430BE5D6" w14:textId="57E48B35" w:rsidR="009A4263" w:rsidRPr="0020453E" w:rsidRDefault="009A4263" w:rsidP="0020453E">
                      <w:pPr>
                        <w:spacing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5800" w:rsidRPr="00C95800" w:rsidSect="00C41D18">
      <w:pgSz w:w="11906" w:h="16838"/>
      <w:pgMar w:top="993" w:right="567" w:bottom="851" w:left="1134" w:header="7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8B0" w14:textId="77777777" w:rsidR="0047005E" w:rsidRDefault="0047005E" w:rsidP="007F38D5">
      <w:pPr>
        <w:spacing w:after="0" w:line="240" w:lineRule="auto"/>
      </w:pPr>
      <w:r>
        <w:separator/>
      </w:r>
    </w:p>
  </w:endnote>
  <w:endnote w:type="continuationSeparator" w:id="0">
    <w:p w14:paraId="5E17A1C2" w14:textId="77777777" w:rsidR="0047005E" w:rsidRDefault="0047005E" w:rsidP="007F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D369" w14:textId="77777777" w:rsidR="0047005E" w:rsidRDefault="0047005E" w:rsidP="007F38D5">
      <w:pPr>
        <w:spacing w:after="0" w:line="240" w:lineRule="auto"/>
      </w:pPr>
      <w:r>
        <w:separator/>
      </w:r>
    </w:p>
  </w:footnote>
  <w:footnote w:type="continuationSeparator" w:id="0">
    <w:p w14:paraId="2CFF6D7B" w14:textId="77777777" w:rsidR="0047005E" w:rsidRDefault="0047005E" w:rsidP="007F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7FBE"/>
    <w:multiLevelType w:val="hybridMultilevel"/>
    <w:tmpl w:val="EAAC7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6"/>
    <w:rsid w:val="00073D72"/>
    <w:rsid w:val="000B0D47"/>
    <w:rsid w:val="00151356"/>
    <w:rsid w:val="001D0D9E"/>
    <w:rsid w:val="0020453E"/>
    <w:rsid w:val="002373B7"/>
    <w:rsid w:val="002B39C2"/>
    <w:rsid w:val="002D3024"/>
    <w:rsid w:val="002F46F6"/>
    <w:rsid w:val="00340115"/>
    <w:rsid w:val="00346405"/>
    <w:rsid w:val="0047005E"/>
    <w:rsid w:val="00546840"/>
    <w:rsid w:val="005D5464"/>
    <w:rsid w:val="0071532B"/>
    <w:rsid w:val="00730DD3"/>
    <w:rsid w:val="00770CFE"/>
    <w:rsid w:val="00772014"/>
    <w:rsid w:val="007F3547"/>
    <w:rsid w:val="007F38D5"/>
    <w:rsid w:val="0085320C"/>
    <w:rsid w:val="008731AA"/>
    <w:rsid w:val="008947BE"/>
    <w:rsid w:val="00907B98"/>
    <w:rsid w:val="00937511"/>
    <w:rsid w:val="00943D91"/>
    <w:rsid w:val="009A4263"/>
    <w:rsid w:val="009B3829"/>
    <w:rsid w:val="00A024CD"/>
    <w:rsid w:val="00A14E0E"/>
    <w:rsid w:val="00A169CC"/>
    <w:rsid w:val="00A25724"/>
    <w:rsid w:val="00A2765D"/>
    <w:rsid w:val="00A91CA2"/>
    <w:rsid w:val="00A93F0B"/>
    <w:rsid w:val="00AF196B"/>
    <w:rsid w:val="00C41D18"/>
    <w:rsid w:val="00C43C67"/>
    <w:rsid w:val="00C95800"/>
    <w:rsid w:val="00CA6ED6"/>
    <w:rsid w:val="00CC30D1"/>
    <w:rsid w:val="00D03C6F"/>
    <w:rsid w:val="00D127F9"/>
    <w:rsid w:val="00D35E66"/>
    <w:rsid w:val="00D4796A"/>
    <w:rsid w:val="00D62944"/>
    <w:rsid w:val="00DB3685"/>
    <w:rsid w:val="00DB6901"/>
    <w:rsid w:val="00E44698"/>
    <w:rsid w:val="00EE3F32"/>
    <w:rsid w:val="00F168AC"/>
    <w:rsid w:val="00F4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188CD"/>
  <w15:chartTrackingRefBased/>
  <w15:docId w15:val="{AFDECA01-CCBB-4ED5-95D1-46D4381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263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4">
    <w:name w:val="header"/>
    <w:basedOn w:val="a"/>
    <w:link w:val="a5"/>
    <w:uiPriority w:val="99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38D5"/>
  </w:style>
  <w:style w:type="paragraph" w:styleId="a6">
    <w:name w:val="footer"/>
    <w:basedOn w:val="a"/>
    <w:link w:val="a7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38D5"/>
  </w:style>
  <w:style w:type="character" w:styleId="a8">
    <w:name w:val="Hyperlink"/>
    <w:basedOn w:val="a0"/>
    <w:rsid w:val="007F38D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93751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0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tb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nfo@vtb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blue.dotx" TargetMode="Externa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</Template>
  <TotalTime>1048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dc:description/>
  <cp:lastModifiedBy>Миронов Вячеслав</cp:lastModifiedBy>
  <cp:revision>21</cp:revision>
  <cp:lastPrinted>2024-12-01T10:53:00Z</cp:lastPrinted>
  <dcterms:created xsi:type="dcterms:W3CDTF">2023-11-29T12:03:00Z</dcterms:created>
  <dcterms:modified xsi:type="dcterms:W3CDTF">2024-12-01T13:29:00Z</dcterms:modified>
</cp:coreProperties>
</file>