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4E62E" w14:textId="6920C1D2" w:rsidR="00D4796A" w:rsidRDefault="00C95800">
      <w:pPr>
        <w:rPr>
          <w:rFonts w:asciiTheme="majorHAnsi" w:hAnsiTheme="majorHAnsi" w:cstheme="majorHAnsi"/>
          <w:lang w:eastAsia="ru-RU"/>
        </w:rPr>
      </w:pPr>
      <w:r>
        <w:rPr>
          <w:rFonts w:asciiTheme="majorHAnsi" w:hAnsiTheme="majorHAnsi" w:cstheme="majorHAnsi"/>
          <w:bCs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677696" behindDoc="0" locked="0" layoutInCell="1" allowOverlap="1" wp14:anchorId="11BCC8D4" wp14:editId="3E61ACC8">
            <wp:simplePos x="0" y="0"/>
            <wp:positionH relativeFrom="column">
              <wp:posOffset>606656</wp:posOffset>
            </wp:positionH>
            <wp:positionV relativeFrom="paragraph">
              <wp:posOffset>-136352</wp:posOffset>
            </wp:positionV>
            <wp:extent cx="1818352" cy="871323"/>
            <wp:effectExtent l="0" t="0" r="0" b="508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352" cy="87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52168546"/>
      <w:bookmarkEnd w:id="0"/>
    </w:p>
    <w:p w14:paraId="5A75D9EA" w14:textId="51B18919" w:rsidR="00C95800" w:rsidRPr="00C95800" w:rsidRDefault="00A14E0E" w:rsidP="00C95800">
      <w:pPr>
        <w:rPr>
          <w:rFonts w:asciiTheme="majorHAnsi" w:hAnsiTheme="majorHAnsi" w:cstheme="majorHAnsi"/>
          <w:lang w:eastAsia="ru-RU"/>
        </w:rPr>
      </w:pPr>
      <w:r w:rsidRPr="00D127F9">
        <w:rPr>
          <w:rFonts w:asciiTheme="majorHAnsi" w:hAnsiTheme="majorHAnsi" w:cstheme="maj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B459B8" wp14:editId="2A00E2D8">
                <wp:simplePos x="0" y="0"/>
                <wp:positionH relativeFrom="margin">
                  <wp:posOffset>3375661</wp:posOffset>
                </wp:positionH>
                <wp:positionV relativeFrom="paragraph">
                  <wp:posOffset>276860</wp:posOffset>
                </wp:positionV>
                <wp:extent cx="2914650" cy="1743075"/>
                <wp:effectExtent l="0" t="0" r="0" b="0"/>
                <wp:wrapNone/>
                <wp:docPr id="1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74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E2E41" w14:textId="77777777" w:rsidR="0009798E" w:rsidRPr="0009798E" w:rsidRDefault="0009798E" w:rsidP="0009798E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9798E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Генеральному директору</w:t>
                            </w:r>
                          </w:p>
                          <w:p w14:paraId="78012F7A" w14:textId="77777777" w:rsidR="0009798E" w:rsidRPr="0009798E" w:rsidRDefault="0009798E" w:rsidP="0009798E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9798E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ФГБУ «Институт стандартизации»</w:t>
                            </w:r>
                          </w:p>
                          <w:p w14:paraId="6087608B" w14:textId="77777777" w:rsidR="0009798E" w:rsidRPr="0009798E" w:rsidRDefault="0009798E" w:rsidP="0009798E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48FA3C4" w14:textId="77777777" w:rsidR="0009798E" w:rsidRPr="0009798E" w:rsidRDefault="0009798E" w:rsidP="0009798E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9798E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Миронову Д.Е.</w:t>
                            </w:r>
                          </w:p>
                          <w:p w14:paraId="558A65ED" w14:textId="77777777" w:rsidR="0009798E" w:rsidRPr="0009798E" w:rsidRDefault="0009798E" w:rsidP="0009798E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9751921" w14:textId="77777777" w:rsidR="0009798E" w:rsidRPr="0009798E" w:rsidRDefault="0009798E" w:rsidP="0009798E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9798E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Нахимовский просп., д. 31, </w:t>
                            </w:r>
                          </w:p>
                          <w:p w14:paraId="4BA20DA7" w14:textId="5C51CD45" w:rsidR="00A14E0E" w:rsidRPr="0009798E" w:rsidRDefault="0009798E" w:rsidP="0009798E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9798E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корп. 2, Москва, 117418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459B8" id="Rectangle 5" o:spid="_x0000_s1026" style="position:absolute;margin-left:265.8pt;margin-top:21.8pt;width:229.5pt;height:137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" filled="f" stroked="f" strokeweight="1pt">
                <v:textbox>
                  <w:txbxContent>
                    <w:p w14:paraId="01BE2E41" w14:textId="77777777" w:rsidR="0009798E" w:rsidRPr="0009798E" w:rsidRDefault="0009798E" w:rsidP="0009798E">
                      <w:pPr>
                        <w:spacing w:after="0" w:line="240" w:lineRule="auto"/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09798E"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  <w:t>Генеральному директору</w:t>
                      </w:r>
                    </w:p>
                    <w:p w14:paraId="78012F7A" w14:textId="77777777" w:rsidR="0009798E" w:rsidRPr="0009798E" w:rsidRDefault="0009798E" w:rsidP="0009798E">
                      <w:pPr>
                        <w:spacing w:after="0" w:line="240" w:lineRule="auto"/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09798E"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  <w:t>ФГБУ «Институт стандартизации»</w:t>
                      </w:r>
                    </w:p>
                    <w:p w14:paraId="6087608B" w14:textId="77777777" w:rsidR="0009798E" w:rsidRPr="0009798E" w:rsidRDefault="0009798E" w:rsidP="0009798E">
                      <w:pPr>
                        <w:spacing w:after="0" w:line="240" w:lineRule="auto"/>
                        <w:jc w:val="both"/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48FA3C4" w14:textId="77777777" w:rsidR="0009798E" w:rsidRPr="0009798E" w:rsidRDefault="0009798E" w:rsidP="0009798E">
                      <w:pPr>
                        <w:spacing w:after="0" w:line="240" w:lineRule="auto"/>
                        <w:jc w:val="both"/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09798E"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  <w:t>Миронову Д.Е.</w:t>
                      </w:r>
                    </w:p>
                    <w:p w14:paraId="558A65ED" w14:textId="77777777" w:rsidR="0009798E" w:rsidRPr="0009798E" w:rsidRDefault="0009798E" w:rsidP="0009798E">
                      <w:pPr>
                        <w:spacing w:after="0" w:line="240" w:lineRule="auto"/>
                        <w:jc w:val="both"/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9751921" w14:textId="77777777" w:rsidR="0009798E" w:rsidRPr="0009798E" w:rsidRDefault="0009798E" w:rsidP="0009798E">
                      <w:pPr>
                        <w:spacing w:after="0" w:line="240" w:lineRule="auto"/>
                        <w:jc w:val="both"/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09798E"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Нахимовский просп., д. 31, </w:t>
                      </w:r>
                    </w:p>
                    <w:p w14:paraId="4BA20DA7" w14:textId="5C51CD45" w:rsidR="00A14E0E" w:rsidRPr="0009798E" w:rsidRDefault="0009798E" w:rsidP="0009798E">
                      <w:pPr>
                        <w:spacing w:after="0" w:line="240" w:lineRule="auto"/>
                        <w:jc w:val="both"/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09798E"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  <w:t>корп. 2, Москва, 117418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69F2BC" w14:textId="6DD17D48" w:rsidR="00C95800" w:rsidRPr="00C95800" w:rsidRDefault="00340115" w:rsidP="00C95800">
      <w:pPr>
        <w:rPr>
          <w:rFonts w:asciiTheme="majorHAnsi" w:hAnsiTheme="majorHAnsi" w:cstheme="majorHAnsi"/>
          <w:lang w:eastAsia="ru-RU"/>
        </w:rPr>
      </w:pPr>
      <w:r w:rsidRPr="00D127F9">
        <w:rPr>
          <w:rFonts w:asciiTheme="majorHAnsi" w:hAnsiTheme="majorHAnsi" w:cstheme="maj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72ADB4" wp14:editId="5CA895DE">
                <wp:simplePos x="0" y="0"/>
                <wp:positionH relativeFrom="margin">
                  <wp:posOffset>146685</wp:posOffset>
                </wp:positionH>
                <wp:positionV relativeFrom="paragraph">
                  <wp:posOffset>107950</wp:posOffset>
                </wp:positionV>
                <wp:extent cx="2895600" cy="2410691"/>
                <wp:effectExtent l="0" t="0" r="0" b="0"/>
                <wp:wrapNone/>
                <wp:docPr id="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410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705F9" w14:textId="77777777" w:rsidR="00730DD3" w:rsidRDefault="00937511" w:rsidP="00937511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</w:pPr>
                            <w:r w:rsidRPr="00937511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ОБЩЕСТВО С ОГРАНИЧЕННОЙ ОТВЕТСТВЕННОСТЬЮ</w:t>
                            </w:r>
                            <w:r w:rsidR="00151356" w:rsidRPr="00937511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</w:p>
                          <w:p w14:paraId="704B38E5" w14:textId="77777777" w:rsidR="00730DD3" w:rsidRPr="00730DD3" w:rsidRDefault="00D127F9" w:rsidP="00730DD3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</w:pPr>
                            <w:r w:rsidRPr="00730DD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«</w:t>
                            </w:r>
                            <w:r w:rsidRPr="00937511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ШИВА</w:t>
                            </w:r>
                            <w:r w:rsidRPr="00730DD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Pr="00937511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НЕТВОРК</w:t>
                            </w:r>
                            <w:r w:rsidRPr="00730DD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»</w:t>
                            </w:r>
                            <w:r w:rsidR="00730DD3" w:rsidRPr="00730DD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</w:p>
                          <w:p w14:paraId="6B62C716" w14:textId="5E33A352" w:rsidR="00937511" w:rsidRPr="00730DD3" w:rsidRDefault="00730DD3" w:rsidP="00A91CA2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</w:pPr>
                            <w:r w:rsidRPr="00D35E6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(</w:t>
                            </w:r>
                            <w:r w:rsidR="00937511" w:rsidRPr="00937511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  <w:lang w:val="en-US"/>
                              </w:rPr>
                              <w:t>SHIWA</w:t>
                            </w:r>
                            <w:r w:rsidR="00937511" w:rsidRPr="00730DD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937511" w:rsidRPr="00937511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  <w:lang w:val="en-US"/>
                              </w:rPr>
                              <w:t>NETWORK</w:t>
                            </w:r>
                            <w:r w:rsidR="00937511" w:rsidRPr="00730DD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 xml:space="preserve">»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  <w:lang w:val="en-US"/>
                              </w:rPr>
                              <w:t>LLC</w:t>
                            </w:r>
                            <w:r w:rsidRPr="00D35E6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)</w:t>
                            </w:r>
                          </w:p>
                          <w:p w14:paraId="5F1B2288" w14:textId="77777777" w:rsidR="00A91CA2" w:rsidRDefault="00937511" w:rsidP="00A91CA2">
                            <w:pPr>
                              <w:spacing w:before="240" w:after="0" w:line="240" w:lineRule="auto"/>
                              <w:ind w:left="425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Земляной Вал </w:t>
                            </w:r>
                            <w:proofErr w:type="spellStart"/>
                            <w:r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ул</w:t>
                            </w:r>
                            <w:proofErr w:type="spellEnd"/>
                            <w:r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, д.50А, стр.2,</w:t>
                            </w:r>
                            <w:r w:rsid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6CDD4D8" w14:textId="0B5BE2DE" w:rsidR="00151356" w:rsidRPr="00A25724" w:rsidRDefault="00937511" w:rsidP="00A91CA2">
                            <w:pPr>
                              <w:spacing w:after="0" w:line="240" w:lineRule="auto"/>
                              <w:ind w:left="425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пом.1/13</w:t>
                            </w:r>
                            <w:r w:rsidR="00151356"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 Москва</w:t>
                            </w:r>
                            <w:r w:rsidR="00A25724"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109028</w:t>
                            </w:r>
                          </w:p>
                          <w:p w14:paraId="2741B5D7" w14:textId="1C4985D8" w:rsidR="00937511" w:rsidRPr="00A25724" w:rsidRDefault="00937511" w:rsidP="00A91CA2">
                            <w:pPr>
                              <w:spacing w:after="0" w:line="240" w:lineRule="auto"/>
                              <w:ind w:left="426" w:right="99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024CD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Тел.</w:t>
                            </w:r>
                            <w:r w:rsidR="00A25724" w:rsidRPr="00A024CD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:</w:t>
                            </w:r>
                            <w:r w:rsidRPr="00A024CD">
                              <w:rPr>
                                <w:rFonts w:asciiTheme="majorHAnsi" w:hAnsiTheme="majorHAnsi" w:cstheme="majorHAnsi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+7 (911) 116 02 49</w:t>
                            </w:r>
                          </w:p>
                          <w:p w14:paraId="7D255FA2" w14:textId="0416AFCC" w:rsidR="00937511" w:rsidRPr="007F3547" w:rsidRDefault="00C41D18" w:rsidP="00A91CA2">
                            <w:pPr>
                              <w:spacing w:after="0" w:line="240" w:lineRule="auto"/>
                              <w:ind w:left="426" w:right="99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024CD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="00A25724" w:rsidRPr="007F3547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-</w:t>
                            </w:r>
                            <w:r w:rsidR="00A25724" w:rsidRPr="00A024CD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mail</w:t>
                            </w:r>
                            <w:r w:rsidR="00A25724" w:rsidRPr="007F3547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:</w:t>
                            </w:r>
                            <w:r w:rsidR="00A25724" w:rsidRPr="007F3547">
                              <w:rPr>
                                <w:rFonts w:asciiTheme="majorHAnsi" w:hAnsiTheme="majorHAnsi" w:cstheme="majorHAnsi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25724"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shiwanetwork</w:t>
                            </w:r>
                            <w:proofErr w:type="spellEnd"/>
                            <w:r w:rsidR="00A25724" w:rsidRPr="007F3547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="00A25724"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gmail</w:t>
                            </w:r>
                            <w:proofErr w:type="spellEnd"/>
                            <w:r w:rsidR="00A25724" w:rsidRPr="007F3547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A25724"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com</w:t>
                            </w:r>
                          </w:p>
                          <w:p w14:paraId="616B3C02" w14:textId="6BAF19C6" w:rsidR="00151356" w:rsidRPr="00A024CD" w:rsidRDefault="00A25724" w:rsidP="00A91CA2">
                            <w:pPr>
                              <w:spacing w:after="0" w:line="240" w:lineRule="auto"/>
                              <w:ind w:left="426" w:right="99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024CD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ОГРН</w:t>
                            </w:r>
                            <w:r w:rsidR="00A91CA2" w:rsidRPr="00A024CD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:</w:t>
                            </w:r>
                            <w:r w:rsidRPr="00A024CD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024CD" w:rsidRPr="00A024CD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1237700849187</w:t>
                            </w:r>
                          </w:p>
                          <w:p w14:paraId="7F72AE63" w14:textId="30A8A063" w:rsidR="00E44698" w:rsidRDefault="00A25724" w:rsidP="00A024CD">
                            <w:pPr>
                              <w:spacing w:after="0" w:line="240" w:lineRule="auto"/>
                              <w:ind w:left="426" w:right="99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024CD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ИНН</w:t>
                            </w:r>
                            <w:r w:rsidR="00151356" w:rsidRPr="00A024CD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/</w:t>
                            </w:r>
                            <w:r w:rsidRPr="00A024CD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КПП:</w:t>
                            </w:r>
                            <w:r w:rsidR="00151356" w:rsidRPr="00A024CD">
                              <w:rPr>
                                <w:rFonts w:asciiTheme="majorHAnsi" w:hAnsiTheme="majorHAnsi" w:cstheme="majorHAnsi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024CD" w:rsidRPr="00A024CD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9709102866/770901001</w:t>
                            </w:r>
                          </w:p>
                          <w:p w14:paraId="7B883ACD" w14:textId="6921B9D5" w:rsidR="00151356" w:rsidRPr="00A25724" w:rsidRDefault="00151356" w:rsidP="00A91CA2">
                            <w:pPr>
                              <w:spacing w:after="0"/>
                              <w:ind w:left="426" w:right="535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Исх</w:t>
                            </w:r>
                            <w:r w:rsidR="00E44698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1CA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от </w:t>
                            </w:r>
                            <w:r w:rsidR="003D6223" w:rsidRPr="003D6223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04.02.2025</w:t>
                            </w:r>
                            <w:r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1CA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№</w:t>
                            </w:r>
                            <w:r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6223" w:rsidRPr="003D6223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2025/001</w:t>
                            </w:r>
                          </w:p>
                          <w:p w14:paraId="649D2458" w14:textId="01CDE89B" w:rsidR="00151356" w:rsidRPr="00730DD3" w:rsidRDefault="00A91CA2" w:rsidP="00A91CA2">
                            <w:pPr>
                              <w:spacing w:after="0"/>
                              <w:ind w:left="426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На </w:t>
                            </w:r>
                            <w:r w:rsidR="00151356"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№_______ от ____________</w:t>
                            </w:r>
                            <w:r w:rsidR="00073D7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2ADB4" id="_x0000_s1027" style="position:absolute;margin-left:11.55pt;margin-top:8.5pt;width:228pt;height:189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" filled="f" stroked="f" strokeweight="1pt">
                <v:textbox>
                  <w:txbxContent>
                    <w:p w14:paraId="4A0705F9" w14:textId="77777777" w:rsidR="00730DD3" w:rsidRDefault="00937511" w:rsidP="00937511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</w:pPr>
                      <w:r w:rsidRPr="00937511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>ОБЩЕСТВО С ОГРАНИЧЕННОЙ ОТВЕТСТВЕННОСТЬЮ</w:t>
                      </w:r>
                      <w:r w:rsidR="00151356" w:rsidRPr="00937511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 xml:space="preserve"> </w:t>
                      </w:r>
                    </w:p>
                    <w:p w14:paraId="704B38E5" w14:textId="77777777" w:rsidR="00730DD3" w:rsidRPr="00730DD3" w:rsidRDefault="00D127F9" w:rsidP="00730DD3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</w:pPr>
                      <w:r w:rsidRPr="00730DD3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>«</w:t>
                      </w:r>
                      <w:r w:rsidRPr="00937511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>ШИВА</w:t>
                      </w:r>
                      <w:r w:rsidRPr="00730DD3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 xml:space="preserve"> </w:t>
                      </w:r>
                      <w:r w:rsidRPr="00937511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>НЕТВОРК</w:t>
                      </w:r>
                      <w:r w:rsidRPr="00730DD3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>»</w:t>
                      </w:r>
                      <w:r w:rsidR="00730DD3" w:rsidRPr="00730DD3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 xml:space="preserve"> </w:t>
                      </w:r>
                    </w:p>
                    <w:p w14:paraId="6B62C716" w14:textId="5E33A352" w:rsidR="00937511" w:rsidRPr="00730DD3" w:rsidRDefault="00730DD3" w:rsidP="00A91CA2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</w:pPr>
                      <w:r w:rsidRPr="00D35E66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>(</w:t>
                      </w:r>
                      <w:r w:rsidR="00937511" w:rsidRPr="00937511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  <w:lang w:val="en-US"/>
                        </w:rPr>
                        <w:t>SHIWA</w:t>
                      </w:r>
                      <w:r w:rsidR="00937511" w:rsidRPr="00730DD3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937511" w:rsidRPr="00937511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  <w:lang w:val="en-US"/>
                        </w:rPr>
                        <w:t>NETWORK</w:t>
                      </w:r>
                      <w:r w:rsidR="00937511" w:rsidRPr="00730DD3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 xml:space="preserve">»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  <w:lang w:val="en-US"/>
                        </w:rPr>
                        <w:t>LLC</w:t>
                      </w:r>
                      <w:r w:rsidRPr="00D35E66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>)</w:t>
                      </w:r>
                    </w:p>
                    <w:p w14:paraId="5F1B2288" w14:textId="77777777" w:rsidR="00A91CA2" w:rsidRDefault="00937511" w:rsidP="00A91CA2">
                      <w:pPr>
                        <w:spacing w:before="240" w:after="0" w:line="240" w:lineRule="auto"/>
                        <w:ind w:left="425"/>
                        <w:jc w:val="both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Земляной Вал </w:t>
                      </w:r>
                      <w:proofErr w:type="spellStart"/>
                      <w:r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ул</w:t>
                      </w:r>
                      <w:proofErr w:type="spellEnd"/>
                      <w:r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, д.50А, стр.2,</w:t>
                      </w:r>
                      <w:r w:rsid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6CDD4D8" w14:textId="0B5BE2DE" w:rsidR="00151356" w:rsidRPr="00A25724" w:rsidRDefault="00937511" w:rsidP="00A91CA2">
                      <w:pPr>
                        <w:spacing w:after="0" w:line="240" w:lineRule="auto"/>
                        <w:ind w:left="425"/>
                        <w:jc w:val="both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пом.1/13</w:t>
                      </w:r>
                      <w:r w:rsidR="00151356"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. Москва</w:t>
                      </w:r>
                      <w:r w:rsidR="00A25724"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109028</w:t>
                      </w:r>
                    </w:p>
                    <w:p w14:paraId="2741B5D7" w14:textId="1C4985D8" w:rsidR="00937511" w:rsidRPr="00A25724" w:rsidRDefault="00937511" w:rsidP="00A91CA2">
                      <w:pPr>
                        <w:spacing w:after="0" w:line="240" w:lineRule="auto"/>
                        <w:ind w:left="426" w:right="99"/>
                        <w:jc w:val="both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A024CD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Тел.</w:t>
                      </w:r>
                      <w:r w:rsidR="00A25724" w:rsidRPr="00A024CD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:</w:t>
                      </w:r>
                      <w:r w:rsidRPr="00A024CD">
                        <w:rPr>
                          <w:rFonts w:asciiTheme="majorHAnsi" w:hAnsiTheme="majorHAnsi" w:cstheme="majorHAnsi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+7 (911) 116 02 49</w:t>
                      </w:r>
                    </w:p>
                    <w:p w14:paraId="7D255FA2" w14:textId="0416AFCC" w:rsidR="00937511" w:rsidRPr="007F3547" w:rsidRDefault="00C41D18" w:rsidP="00A91CA2">
                      <w:pPr>
                        <w:spacing w:after="0" w:line="240" w:lineRule="auto"/>
                        <w:ind w:left="426" w:right="99"/>
                        <w:jc w:val="both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A024CD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E</w:t>
                      </w:r>
                      <w:r w:rsidR="00A25724" w:rsidRPr="007F3547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-</w:t>
                      </w:r>
                      <w:r w:rsidR="00A25724" w:rsidRPr="00A024CD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mail</w:t>
                      </w:r>
                      <w:r w:rsidR="00A25724" w:rsidRPr="007F3547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:</w:t>
                      </w:r>
                      <w:r w:rsidR="00A25724" w:rsidRPr="007F3547">
                        <w:rPr>
                          <w:rFonts w:asciiTheme="majorHAnsi" w:hAnsiTheme="majorHAnsi" w:cstheme="majorHAnsi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25724"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shiwanetwork</w:t>
                      </w:r>
                      <w:proofErr w:type="spellEnd"/>
                      <w:r w:rsidR="00A25724" w:rsidRPr="007F3547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="00A25724"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gmail</w:t>
                      </w:r>
                      <w:proofErr w:type="spellEnd"/>
                      <w:r w:rsidR="00A25724" w:rsidRPr="007F3547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A25724"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com</w:t>
                      </w:r>
                    </w:p>
                    <w:p w14:paraId="616B3C02" w14:textId="6BAF19C6" w:rsidR="00151356" w:rsidRPr="00A024CD" w:rsidRDefault="00A25724" w:rsidP="00A91CA2">
                      <w:pPr>
                        <w:spacing w:after="0" w:line="240" w:lineRule="auto"/>
                        <w:ind w:left="426" w:right="99"/>
                        <w:jc w:val="both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A024CD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ОГРН</w:t>
                      </w:r>
                      <w:r w:rsidR="00A91CA2" w:rsidRPr="00A024CD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:</w:t>
                      </w:r>
                      <w:r w:rsidRPr="00A024CD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024CD" w:rsidRPr="00A024CD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1237700849187</w:t>
                      </w:r>
                    </w:p>
                    <w:p w14:paraId="7F72AE63" w14:textId="30A8A063" w:rsidR="00E44698" w:rsidRDefault="00A25724" w:rsidP="00A024CD">
                      <w:pPr>
                        <w:spacing w:after="0" w:line="240" w:lineRule="auto"/>
                        <w:ind w:left="426" w:right="99"/>
                        <w:jc w:val="both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A024CD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ИНН</w:t>
                      </w:r>
                      <w:r w:rsidR="00151356" w:rsidRPr="00A024CD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/</w:t>
                      </w:r>
                      <w:r w:rsidRPr="00A024CD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КПП:</w:t>
                      </w:r>
                      <w:r w:rsidR="00151356" w:rsidRPr="00A024CD">
                        <w:rPr>
                          <w:rFonts w:asciiTheme="majorHAnsi" w:hAnsiTheme="majorHAnsi" w:cstheme="majorHAnsi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A024CD" w:rsidRPr="00A024CD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9709102866/770901001</w:t>
                      </w:r>
                    </w:p>
                    <w:p w14:paraId="7B883ACD" w14:textId="6921B9D5" w:rsidR="00151356" w:rsidRPr="00A25724" w:rsidRDefault="00151356" w:rsidP="00A91CA2">
                      <w:pPr>
                        <w:spacing w:after="0"/>
                        <w:ind w:left="426" w:right="535"/>
                        <w:jc w:val="both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Исх</w:t>
                      </w:r>
                      <w:r w:rsidR="00E44698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91CA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от </w:t>
                      </w:r>
                      <w:r w:rsidR="003D6223" w:rsidRPr="003D6223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04.02.2025</w:t>
                      </w:r>
                      <w:r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91CA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№</w:t>
                      </w:r>
                      <w:r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D6223" w:rsidRPr="003D6223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2025/001</w:t>
                      </w:r>
                    </w:p>
                    <w:p w14:paraId="649D2458" w14:textId="01CDE89B" w:rsidR="00151356" w:rsidRPr="00730DD3" w:rsidRDefault="00A91CA2" w:rsidP="00A91CA2">
                      <w:pPr>
                        <w:spacing w:after="0"/>
                        <w:ind w:left="426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На </w:t>
                      </w:r>
                      <w:r w:rsidR="00151356"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№_______ от ____________</w:t>
                      </w:r>
                      <w:r w:rsidR="00073D7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__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E8A5C8" w14:textId="025DCC12" w:rsidR="00C95800" w:rsidRPr="00C95800" w:rsidRDefault="00C95800" w:rsidP="00C95800">
      <w:pPr>
        <w:rPr>
          <w:rFonts w:asciiTheme="majorHAnsi" w:hAnsiTheme="majorHAnsi" w:cstheme="majorHAnsi"/>
          <w:lang w:eastAsia="ru-RU"/>
        </w:rPr>
      </w:pPr>
    </w:p>
    <w:p w14:paraId="60381D9C" w14:textId="5D01B0B0" w:rsidR="00C95800" w:rsidRPr="00C95800" w:rsidRDefault="00C95800" w:rsidP="00C95800">
      <w:pPr>
        <w:rPr>
          <w:rFonts w:asciiTheme="majorHAnsi" w:hAnsiTheme="majorHAnsi" w:cstheme="majorHAnsi"/>
          <w:lang w:eastAsia="ru-RU"/>
        </w:rPr>
      </w:pPr>
    </w:p>
    <w:p w14:paraId="77F24101" w14:textId="75A57A83" w:rsidR="00C95800" w:rsidRPr="00C95800" w:rsidRDefault="00C95800" w:rsidP="00C95800">
      <w:pPr>
        <w:rPr>
          <w:rFonts w:asciiTheme="majorHAnsi" w:hAnsiTheme="majorHAnsi" w:cstheme="majorHAnsi"/>
          <w:lang w:eastAsia="ru-RU"/>
        </w:rPr>
      </w:pPr>
    </w:p>
    <w:p w14:paraId="672455D7" w14:textId="51E174F0" w:rsidR="00C95800" w:rsidRPr="00C95800" w:rsidRDefault="00C95800" w:rsidP="00C95800">
      <w:pPr>
        <w:rPr>
          <w:rFonts w:asciiTheme="majorHAnsi" w:hAnsiTheme="majorHAnsi" w:cstheme="majorHAnsi"/>
          <w:lang w:eastAsia="ru-RU"/>
        </w:rPr>
      </w:pPr>
    </w:p>
    <w:p w14:paraId="6660886F" w14:textId="6C6D7E02" w:rsidR="00C95800" w:rsidRPr="00C95800" w:rsidRDefault="00C95800" w:rsidP="00C95800">
      <w:pPr>
        <w:rPr>
          <w:rFonts w:asciiTheme="majorHAnsi" w:hAnsiTheme="majorHAnsi" w:cstheme="majorHAnsi"/>
          <w:lang w:eastAsia="ru-RU"/>
        </w:rPr>
      </w:pPr>
    </w:p>
    <w:p w14:paraId="7FF98818" w14:textId="28B88802" w:rsidR="00C95800" w:rsidRPr="00C95800" w:rsidRDefault="0009798E" w:rsidP="00C95800">
      <w:pPr>
        <w:rPr>
          <w:rFonts w:asciiTheme="majorHAnsi" w:hAnsiTheme="majorHAnsi" w:cstheme="majorHAnsi"/>
          <w:lang w:eastAsia="ru-RU"/>
        </w:rPr>
      </w:pPr>
      <w:r w:rsidRPr="00D127F9">
        <w:rPr>
          <w:rFonts w:asciiTheme="majorHAnsi" w:hAnsiTheme="majorHAnsi" w:cstheme="majorHAnsi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DF529E" wp14:editId="2CC24EF4">
                <wp:simplePos x="0" y="0"/>
                <wp:positionH relativeFrom="page">
                  <wp:posOffset>476250</wp:posOffset>
                </wp:positionH>
                <wp:positionV relativeFrom="paragraph">
                  <wp:posOffset>374650</wp:posOffset>
                </wp:positionV>
                <wp:extent cx="6464300" cy="6705600"/>
                <wp:effectExtent l="0" t="0" r="12700" b="1905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0" cy="670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57E15" w14:textId="77777777" w:rsidR="0085320C" w:rsidRPr="0009798E" w:rsidRDefault="0085320C" w:rsidP="00D127F9">
                            <w:pPr>
                              <w:ind w:firstLine="708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966BB41" w14:textId="574DD49F" w:rsidR="00A169CC" w:rsidRPr="0009798E" w:rsidRDefault="0009798E" w:rsidP="00A169CC">
                            <w:pPr>
                              <w:spacing w:after="0"/>
                              <w:ind w:firstLine="708"/>
                              <w:jc w:val="both"/>
                              <w:rPr>
                                <w:szCs w:val="24"/>
                              </w:rPr>
                            </w:pPr>
                            <w:r w:rsidRPr="0009798E">
                              <w:rPr>
                                <w:szCs w:val="24"/>
                              </w:rPr>
                              <w:t>О присвоении четырехзначного буквенного кода</w:t>
                            </w:r>
                          </w:p>
                          <w:p w14:paraId="71DD91C8" w14:textId="547072B3" w:rsidR="00A14E0E" w:rsidRDefault="00A14E0E" w:rsidP="00A169CC">
                            <w:pPr>
                              <w:spacing w:after="0"/>
                              <w:ind w:firstLine="708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8ED2E17" w14:textId="77777777" w:rsidR="00CF2248" w:rsidRPr="0009798E" w:rsidRDefault="00CF2248" w:rsidP="00A169CC">
                            <w:pPr>
                              <w:spacing w:after="0"/>
                              <w:ind w:firstLine="708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307D352" w14:textId="77777777" w:rsidR="0009798E" w:rsidRPr="0009798E" w:rsidRDefault="0009798E" w:rsidP="0009798E">
                            <w:pPr>
                              <w:pStyle w:val="a3"/>
                              <w:ind w:firstLine="70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ru-RU" w:eastAsia="ru-RU"/>
                              </w:rPr>
                            </w:pPr>
                            <w:r w:rsidRPr="0009798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ru-RU" w:eastAsia="ru-RU"/>
                              </w:rPr>
                              <w:t>Уважаемый Денис Евгеньевич!</w:t>
                            </w:r>
                          </w:p>
                          <w:p w14:paraId="7E42A53C" w14:textId="77777777" w:rsidR="0009798E" w:rsidRPr="0009798E" w:rsidRDefault="0009798E" w:rsidP="0009798E">
                            <w:pPr>
                              <w:pStyle w:val="ab"/>
                              <w:rPr>
                                <w:szCs w:val="28"/>
                              </w:rPr>
                            </w:pPr>
                          </w:p>
                          <w:p w14:paraId="5DC9F4B1" w14:textId="77777777" w:rsidR="0009798E" w:rsidRPr="0009798E" w:rsidRDefault="0009798E" w:rsidP="0009798E">
                            <w:pPr>
                              <w:pStyle w:val="ab"/>
                              <w:rPr>
                                <w:szCs w:val="28"/>
                              </w:rPr>
                            </w:pPr>
                            <w:r w:rsidRPr="0009798E">
                              <w:rPr>
                                <w:szCs w:val="28"/>
                              </w:rPr>
                              <w:t xml:space="preserve">Прошу присвоить четырехзначный буквенный код организации-разработчика конструкторской документации в соответствии с </w:t>
                            </w:r>
                            <w:r w:rsidRPr="0009798E">
                              <w:rPr>
                                <w:szCs w:val="28"/>
                              </w:rPr>
                              <w:br/>
                              <w:t xml:space="preserve">ГОСТ Р 2.201– 2023.  </w:t>
                            </w:r>
                          </w:p>
                          <w:p w14:paraId="27BD1AEB" w14:textId="1DC884C9" w:rsidR="0009798E" w:rsidRPr="00386958" w:rsidRDefault="0009798E" w:rsidP="00386958">
                            <w:pPr>
                              <w:pStyle w:val="ab"/>
                              <w:rPr>
                                <w:noProof/>
                                <w:szCs w:val="28"/>
                              </w:rPr>
                            </w:pPr>
                            <w:r w:rsidRPr="0009798E">
                              <w:rPr>
                                <w:noProof/>
                                <w:szCs w:val="28"/>
                              </w:rPr>
                              <w:t xml:space="preserve">Область разработки конструкторских документов – </w:t>
                            </w:r>
                            <w:r w:rsidR="00386958">
                              <w:rPr>
                                <w:noProof/>
                                <w:szCs w:val="28"/>
                              </w:rPr>
                              <w:t>с</w:t>
                            </w:r>
                            <w:r w:rsidR="00386958" w:rsidRPr="00386958">
                              <w:rPr>
                                <w:noProof/>
                                <w:szCs w:val="28"/>
                              </w:rPr>
                              <w:t xml:space="preserve">редства радиоэлектронные </w:t>
                            </w:r>
                            <w:r w:rsidR="00386958" w:rsidRPr="00386958">
                              <w:rPr>
                                <w:szCs w:val="28"/>
                              </w:rPr>
                              <w:t>управления</w:t>
                            </w:r>
                            <w:r w:rsidR="00386958" w:rsidRPr="00386958">
                              <w:rPr>
                                <w:noProof/>
                                <w:szCs w:val="28"/>
                              </w:rPr>
                              <w:t>, связи, навигации и вычислительной техники</w:t>
                            </w:r>
                            <w:r w:rsidR="00386958">
                              <w:rPr>
                                <w:noProof/>
                                <w:szCs w:val="28"/>
                              </w:rPr>
                              <w:t>,</w:t>
                            </w:r>
                            <w:r w:rsidR="00386958" w:rsidRPr="00386958">
                              <w:rPr>
                                <w:noProof/>
                                <w:szCs w:val="28"/>
                              </w:rPr>
                              <w:t xml:space="preserve"> </w:t>
                            </w:r>
                            <w:r w:rsidR="00386958">
                              <w:rPr>
                                <w:noProof/>
                                <w:szCs w:val="28"/>
                              </w:rPr>
                              <w:t>коды 463, 464, 465, 466, 468, 469.</w:t>
                            </w:r>
                          </w:p>
                          <w:p w14:paraId="3DFBF080" w14:textId="4D30BC95" w:rsidR="00D03C6F" w:rsidRDefault="00D03C6F" w:rsidP="00A169CC">
                            <w:pPr>
                              <w:spacing w:after="0"/>
                              <w:ind w:firstLine="708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B605DA1" w14:textId="77777777" w:rsidR="0009798E" w:rsidRPr="00F116C1" w:rsidRDefault="0009798E" w:rsidP="0009798E">
                            <w:pPr>
                              <w:spacing w:after="0"/>
                              <w:rPr>
                                <w:iCs/>
                                <w:sz w:val="28"/>
                                <w:szCs w:val="28"/>
                              </w:rPr>
                            </w:pPr>
                            <w:r w:rsidRPr="00F116C1">
                              <w:rPr>
                                <w:iCs/>
                                <w:sz w:val="28"/>
                                <w:szCs w:val="28"/>
                              </w:rPr>
                              <w:t xml:space="preserve">ООО "Шива </w:t>
                            </w:r>
                            <w:proofErr w:type="spellStart"/>
                            <w:r w:rsidRPr="00F116C1">
                              <w:rPr>
                                <w:iCs/>
                                <w:sz w:val="28"/>
                                <w:szCs w:val="28"/>
                              </w:rPr>
                              <w:t>Нетворк</w:t>
                            </w:r>
                            <w:proofErr w:type="spellEnd"/>
                            <w:r w:rsidRPr="00F116C1">
                              <w:rPr>
                                <w:iCs/>
                                <w:sz w:val="28"/>
                                <w:szCs w:val="28"/>
                              </w:rPr>
                              <w:t>"</w:t>
                            </w:r>
                          </w:p>
                          <w:p w14:paraId="0AF4A06A" w14:textId="77777777" w:rsidR="0009798E" w:rsidRPr="00F116C1" w:rsidRDefault="0009798E" w:rsidP="0009798E">
                            <w:pPr>
                              <w:spacing w:after="0"/>
                              <w:rPr>
                                <w:iCs/>
                                <w:sz w:val="28"/>
                                <w:szCs w:val="28"/>
                              </w:rPr>
                            </w:pPr>
                            <w:r w:rsidRPr="00F116C1">
                              <w:rPr>
                                <w:iCs/>
                                <w:sz w:val="28"/>
                                <w:szCs w:val="28"/>
                              </w:rPr>
                              <w:t>ИНН: 9709102866</w:t>
                            </w:r>
                          </w:p>
                          <w:p w14:paraId="65BABB74" w14:textId="77777777" w:rsidR="0009798E" w:rsidRPr="00F116C1" w:rsidRDefault="0009798E" w:rsidP="0009798E">
                            <w:pPr>
                              <w:spacing w:after="0"/>
                              <w:rPr>
                                <w:iCs/>
                                <w:sz w:val="28"/>
                                <w:szCs w:val="28"/>
                              </w:rPr>
                            </w:pPr>
                            <w:r w:rsidRPr="00F116C1">
                              <w:rPr>
                                <w:iCs/>
                                <w:sz w:val="28"/>
                                <w:szCs w:val="28"/>
                              </w:rPr>
                              <w:t>КПП: 770901001</w:t>
                            </w:r>
                          </w:p>
                          <w:p w14:paraId="47B62CC7" w14:textId="77777777" w:rsidR="0009798E" w:rsidRPr="00F116C1" w:rsidRDefault="0009798E" w:rsidP="0009798E">
                            <w:pPr>
                              <w:spacing w:after="0"/>
                              <w:rPr>
                                <w:iCs/>
                                <w:sz w:val="28"/>
                                <w:szCs w:val="28"/>
                              </w:rPr>
                            </w:pPr>
                            <w:r w:rsidRPr="00F116C1">
                              <w:rPr>
                                <w:iCs/>
                                <w:sz w:val="28"/>
                                <w:szCs w:val="28"/>
                              </w:rPr>
                              <w:t xml:space="preserve">Юридический адрес: город Москва, </w:t>
                            </w:r>
                            <w:proofErr w:type="spellStart"/>
                            <w:r w:rsidRPr="00F116C1">
                              <w:rPr>
                                <w:iCs/>
                                <w:sz w:val="28"/>
                                <w:szCs w:val="28"/>
                              </w:rPr>
                              <w:t>ул</w:t>
                            </w:r>
                            <w:proofErr w:type="spellEnd"/>
                            <w:r w:rsidRPr="00F116C1">
                              <w:rPr>
                                <w:iCs/>
                                <w:sz w:val="28"/>
                                <w:szCs w:val="28"/>
                              </w:rPr>
                              <w:t xml:space="preserve"> Земляной Вал, д. 50а стр. 2, </w:t>
                            </w:r>
                            <w:proofErr w:type="spellStart"/>
                            <w:r w:rsidRPr="00F116C1">
                              <w:rPr>
                                <w:iCs/>
                                <w:sz w:val="28"/>
                                <w:szCs w:val="28"/>
                              </w:rPr>
                              <w:t>помещ</w:t>
                            </w:r>
                            <w:proofErr w:type="spellEnd"/>
                            <w:r w:rsidRPr="00F116C1">
                              <w:rPr>
                                <w:iCs/>
                                <w:sz w:val="28"/>
                                <w:szCs w:val="28"/>
                              </w:rPr>
                              <w:t>. 1/13</w:t>
                            </w:r>
                          </w:p>
                          <w:p w14:paraId="32E0ADC1" w14:textId="77777777" w:rsidR="0009798E" w:rsidRPr="00F116C1" w:rsidRDefault="0009798E" w:rsidP="0009798E">
                            <w:pPr>
                              <w:spacing w:after="0"/>
                              <w:rPr>
                                <w:iCs/>
                                <w:sz w:val="28"/>
                                <w:szCs w:val="28"/>
                              </w:rPr>
                            </w:pPr>
                            <w:r w:rsidRPr="00F116C1">
                              <w:rPr>
                                <w:iCs/>
                                <w:sz w:val="28"/>
                                <w:szCs w:val="28"/>
                              </w:rPr>
                              <w:t>Почтовый адрес:</w:t>
                            </w:r>
                            <w:r w:rsidRPr="00F116C1">
                              <w:rPr>
                                <w:iCs/>
                              </w:rPr>
                              <w:t xml:space="preserve"> </w:t>
                            </w:r>
                            <w:r w:rsidRPr="00F116C1">
                              <w:rPr>
                                <w:iCs/>
                                <w:sz w:val="28"/>
                                <w:szCs w:val="28"/>
                              </w:rPr>
                              <w:t>109028</w:t>
                            </w:r>
                          </w:p>
                          <w:p w14:paraId="61BF850E" w14:textId="70768852" w:rsidR="0009798E" w:rsidRPr="0009798E" w:rsidRDefault="0009798E" w:rsidP="0009798E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116C1">
                              <w:rPr>
                                <w:iCs/>
                                <w:sz w:val="28"/>
                                <w:szCs w:val="28"/>
                              </w:rPr>
                              <w:t xml:space="preserve">Адрес электронной почты для направления счета: </w:t>
                            </w:r>
                            <w:proofErr w:type="spellStart"/>
                            <w:r w:rsidRPr="00F116C1">
                              <w:rPr>
                                <w:iCs/>
                                <w:sz w:val="28"/>
                                <w:szCs w:val="28"/>
                                <w:lang w:val="en-US"/>
                              </w:rPr>
                              <w:t>shiwanetwork</w:t>
                            </w:r>
                            <w:proofErr w:type="spellEnd"/>
                            <w:r w:rsidRPr="00F116C1">
                              <w:rPr>
                                <w:iCs/>
                                <w:sz w:val="28"/>
                                <w:szCs w:val="28"/>
                              </w:rPr>
                              <w:t>@</w:t>
                            </w:r>
                            <w:proofErr w:type="spellStart"/>
                            <w:r w:rsidRPr="00F116C1">
                              <w:rPr>
                                <w:iCs/>
                                <w:sz w:val="28"/>
                                <w:szCs w:val="28"/>
                                <w:lang w:val="en-US"/>
                              </w:rPr>
                              <w:t>gmail</w:t>
                            </w:r>
                            <w:proofErr w:type="spellEnd"/>
                            <w:r w:rsidRPr="00F116C1">
                              <w:rPr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r w:rsidRPr="00F116C1">
                              <w:rPr>
                                <w:iCs/>
                                <w:sz w:val="28"/>
                                <w:szCs w:val="28"/>
                                <w:lang w:val="en-US"/>
                              </w:rPr>
                              <w:t>com</w:t>
                            </w:r>
                          </w:p>
                          <w:p w14:paraId="56A75109" w14:textId="77777777" w:rsidR="00D03C6F" w:rsidRPr="0009798E" w:rsidRDefault="00D03C6F" w:rsidP="00A169CC">
                            <w:pPr>
                              <w:spacing w:after="0"/>
                              <w:ind w:firstLine="708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C7143BC" w14:textId="77777777" w:rsidR="00A169CC" w:rsidRPr="0009798E" w:rsidRDefault="00A169CC" w:rsidP="00A169CC">
                            <w:pPr>
                              <w:spacing w:after="0"/>
                              <w:ind w:firstLine="708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09798E">
                              <w:rPr>
                                <w:sz w:val="28"/>
                                <w:szCs w:val="28"/>
                              </w:rPr>
                              <w:t>С уважением,</w:t>
                            </w:r>
                          </w:p>
                          <w:p w14:paraId="5AB38E9A" w14:textId="1EE171C9" w:rsidR="00D127F9" w:rsidRPr="0009798E" w:rsidRDefault="00A169CC" w:rsidP="00D03C6F">
                            <w:pPr>
                              <w:spacing w:after="0"/>
                              <w:ind w:left="708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09798E">
                              <w:rPr>
                                <w:sz w:val="28"/>
                                <w:szCs w:val="28"/>
                              </w:rPr>
                              <w:t xml:space="preserve">Генеральный директор </w:t>
                            </w:r>
                            <w:r w:rsidRPr="0009798E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09798E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09798E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09798E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09798E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09798E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09798E">
                              <w:rPr>
                                <w:sz w:val="28"/>
                                <w:szCs w:val="28"/>
                              </w:rPr>
                              <w:tab/>
                              <w:t>Миронов В. О.</w:t>
                            </w:r>
                          </w:p>
                          <w:p w14:paraId="430BE5D6" w14:textId="57E48B35" w:rsidR="009A4263" w:rsidRPr="0009798E" w:rsidRDefault="009A4263" w:rsidP="0020453E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F529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37.5pt;margin-top:29.5pt;width:509pt;height:52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" strokecolor="white [3212]">
                <v:textbox>
                  <w:txbxContent>
                    <w:p w14:paraId="6A157E15" w14:textId="77777777" w:rsidR="0085320C" w:rsidRPr="0009798E" w:rsidRDefault="0085320C" w:rsidP="00D127F9">
                      <w:pPr>
                        <w:ind w:firstLine="708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966BB41" w14:textId="574DD49F" w:rsidR="00A169CC" w:rsidRPr="0009798E" w:rsidRDefault="0009798E" w:rsidP="00A169CC">
                      <w:pPr>
                        <w:spacing w:after="0"/>
                        <w:ind w:firstLine="708"/>
                        <w:jc w:val="both"/>
                        <w:rPr>
                          <w:szCs w:val="24"/>
                        </w:rPr>
                      </w:pPr>
                      <w:r w:rsidRPr="0009798E">
                        <w:rPr>
                          <w:szCs w:val="24"/>
                        </w:rPr>
                        <w:t>О присвоении четырехзначного буквенного кода</w:t>
                      </w:r>
                    </w:p>
                    <w:p w14:paraId="71DD91C8" w14:textId="547072B3" w:rsidR="00A14E0E" w:rsidRDefault="00A14E0E" w:rsidP="00A169CC">
                      <w:pPr>
                        <w:spacing w:after="0"/>
                        <w:ind w:firstLine="708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8ED2E17" w14:textId="77777777" w:rsidR="00CF2248" w:rsidRPr="0009798E" w:rsidRDefault="00CF2248" w:rsidP="00A169CC">
                      <w:pPr>
                        <w:spacing w:after="0"/>
                        <w:ind w:firstLine="708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307D352" w14:textId="77777777" w:rsidR="0009798E" w:rsidRPr="0009798E" w:rsidRDefault="0009798E" w:rsidP="0009798E">
                      <w:pPr>
                        <w:pStyle w:val="a3"/>
                        <w:ind w:firstLine="709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ru-RU" w:eastAsia="ru-RU"/>
                        </w:rPr>
                      </w:pPr>
                      <w:r w:rsidRPr="0009798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ru-RU" w:eastAsia="ru-RU"/>
                        </w:rPr>
                        <w:t>Уважаемый Денис Евгеньевич!</w:t>
                      </w:r>
                    </w:p>
                    <w:p w14:paraId="7E42A53C" w14:textId="77777777" w:rsidR="0009798E" w:rsidRPr="0009798E" w:rsidRDefault="0009798E" w:rsidP="0009798E">
                      <w:pPr>
                        <w:pStyle w:val="ab"/>
                        <w:rPr>
                          <w:szCs w:val="28"/>
                        </w:rPr>
                      </w:pPr>
                    </w:p>
                    <w:p w14:paraId="5DC9F4B1" w14:textId="77777777" w:rsidR="0009798E" w:rsidRPr="0009798E" w:rsidRDefault="0009798E" w:rsidP="0009798E">
                      <w:pPr>
                        <w:pStyle w:val="ab"/>
                        <w:rPr>
                          <w:szCs w:val="28"/>
                        </w:rPr>
                      </w:pPr>
                      <w:r w:rsidRPr="0009798E">
                        <w:rPr>
                          <w:szCs w:val="28"/>
                        </w:rPr>
                        <w:t xml:space="preserve">Прошу присвоить четырехзначный буквенный код организации-разработчика конструкторской документации в соответствии с </w:t>
                      </w:r>
                      <w:r w:rsidRPr="0009798E">
                        <w:rPr>
                          <w:szCs w:val="28"/>
                        </w:rPr>
                        <w:br/>
                        <w:t xml:space="preserve">ГОСТ Р 2.201– 2023.  </w:t>
                      </w:r>
                    </w:p>
                    <w:p w14:paraId="27BD1AEB" w14:textId="1DC884C9" w:rsidR="0009798E" w:rsidRPr="00386958" w:rsidRDefault="0009798E" w:rsidP="00386958">
                      <w:pPr>
                        <w:pStyle w:val="ab"/>
                        <w:rPr>
                          <w:noProof/>
                          <w:szCs w:val="28"/>
                        </w:rPr>
                      </w:pPr>
                      <w:r w:rsidRPr="0009798E">
                        <w:rPr>
                          <w:noProof/>
                          <w:szCs w:val="28"/>
                        </w:rPr>
                        <w:t xml:space="preserve">Область разработки конструкторских документов – </w:t>
                      </w:r>
                      <w:r w:rsidR="00386958">
                        <w:rPr>
                          <w:noProof/>
                          <w:szCs w:val="28"/>
                        </w:rPr>
                        <w:t>с</w:t>
                      </w:r>
                      <w:r w:rsidR="00386958" w:rsidRPr="00386958">
                        <w:rPr>
                          <w:noProof/>
                          <w:szCs w:val="28"/>
                        </w:rPr>
                        <w:t xml:space="preserve">редства радиоэлектронные </w:t>
                      </w:r>
                      <w:r w:rsidR="00386958" w:rsidRPr="00386958">
                        <w:rPr>
                          <w:szCs w:val="28"/>
                        </w:rPr>
                        <w:t>управления</w:t>
                      </w:r>
                      <w:r w:rsidR="00386958" w:rsidRPr="00386958">
                        <w:rPr>
                          <w:noProof/>
                          <w:szCs w:val="28"/>
                        </w:rPr>
                        <w:t>, связи, навигации и вычислительной техники</w:t>
                      </w:r>
                      <w:r w:rsidR="00386958">
                        <w:rPr>
                          <w:noProof/>
                          <w:szCs w:val="28"/>
                        </w:rPr>
                        <w:t>,</w:t>
                      </w:r>
                      <w:r w:rsidR="00386958" w:rsidRPr="00386958">
                        <w:rPr>
                          <w:noProof/>
                          <w:szCs w:val="28"/>
                        </w:rPr>
                        <w:t xml:space="preserve"> </w:t>
                      </w:r>
                      <w:r w:rsidR="00386958">
                        <w:rPr>
                          <w:noProof/>
                          <w:szCs w:val="28"/>
                        </w:rPr>
                        <w:t>коды 463, 464, 465, 466, 468, 469.</w:t>
                      </w:r>
                    </w:p>
                    <w:p w14:paraId="3DFBF080" w14:textId="4D30BC95" w:rsidR="00D03C6F" w:rsidRDefault="00D03C6F" w:rsidP="00A169CC">
                      <w:pPr>
                        <w:spacing w:after="0"/>
                        <w:ind w:firstLine="708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B605DA1" w14:textId="77777777" w:rsidR="0009798E" w:rsidRPr="00F116C1" w:rsidRDefault="0009798E" w:rsidP="0009798E">
                      <w:pPr>
                        <w:spacing w:after="0"/>
                        <w:rPr>
                          <w:iCs/>
                          <w:sz w:val="28"/>
                          <w:szCs w:val="28"/>
                        </w:rPr>
                      </w:pPr>
                      <w:r w:rsidRPr="00F116C1">
                        <w:rPr>
                          <w:iCs/>
                          <w:sz w:val="28"/>
                          <w:szCs w:val="28"/>
                        </w:rPr>
                        <w:t xml:space="preserve">ООО "Шива </w:t>
                      </w:r>
                      <w:proofErr w:type="spellStart"/>
                      <w:r w:rsidRPr="00F116C1">
                        <w:rPr>
                          <w:iCs/>
                          <w:sz w:val="28"/>
                          <w:szCs w:val="28"/>
                        </w:rPr>
                        <w:t>Нетворк</w:t>
                      </w:r>
                      <w:proofErr w:type="spellEnd"/>
                      <w:r w:rsidRPr="00F116C1">
                        <w:rPr>
                          <w:iCs/>
                          <w:sz w:val="28"/>
                          <w:szCs w:val="28"/>
                        </w:rPr>
                        <w:t>"</w:t>
                      </w:r>
                    </w:p>
                    <w:p w14:paraId="0AF4A06A" w14:textId="77777777" w:rsidR="0009798E" w:rsidRPr="00F116C1" w:rsidRDefault="0009798E" w:rsidP="0009798E">
                      <w:pPr>
                        <w:spacing w:after="0"/>
                        <w:rPr>
                          <w:iCs/>
                          <w:sz w:val="28"/>
                          <w:szCs w:val="28"/>
                        </w:rPr>
                      </w:pPr>
                      <w:r w:rsidRPr="00F116C1">
                        <w:rPr>
                          <w:iCs/>
                          <w:sz w:val="28"/>
                          <w:szCs w:val="28"/>
                        </w:rPr>
                        <w:t>ИНН: 9709102866</w:t>
                      </w:r>
                    </w:p>
                    <w:p w14:paraId="65BABB74" w14:textId="77777777" w:rsidR="0009798E" w:rsidRPr="00F116C1" w:rsidRDefault="0009798E" w:rsidP="0009798E">
                      <w:pPr>
                        <w:spacing w:after="0"/>
                        <w:rPr>
                          <w:iCs/>
                          <w:sz w:val="28"/>
                          <w:szCs w:val="28"/>
                        </w:rPr>
                      </w:pPr>
                      <w:r w:rsidRPr="00F116C1">
                        <w:rPr>
                          <w:iCs/>
                          <w:sz w:val="28"/>
                          <w:szCs w:val="28"/>
                        </w:rPr>
                        <w:t>КПП: 770901001</w:t>
                      </w:r>
                    </w:p>
                    <w:p w14:paraId="47B62CC7" w14:textId="77777777" w:rsidR="0009798E" w:rsidRPr="00F116C1" w:rsidRDefault="0009798E" w:rsidP="0009798E">
                      <w:pPr>
                        <w:spacing w:after="0"/>
                        <w:rPr>
                          <w:iCs/>
                          <w:sz w:val="28"/>
                          <w:szCs w:val="28"/>
                        </w:rPr>
                      </w:pPr>
                      <w:r w:rsidRPr="00F116C1">
                        <w:rPr>
                          <w:iCs/>
                          <w:sz w:val="28"/>
                          <w:szCs w:val="28"/>
                        </w:rPr>
                        <w:t xml:space="preserve">Юридический адрес: город Москва, </w:t>
                      </w:r>
                      <w:proofErr w:type="spellStart"/>
                      <w:r w:rsidRPr="00F116C1">
                        <w:rPr>
                          <w:iCs/>
                          <w:sz w:val="28"/>
                          <w:szCs w:val="28"/>
                        </w:rPr>
                        <w:t>ул</w:t>
                      </w:r>
                      <w:proofErr w:type="spellEnd"/>
                      <w:r w:rsidRPr="00F116C1">
                        <w:rPr>
                          <w:iCs/>
                          <w:sz w:val="28"/>
                          <w:szCs w:val="28"/>
                        </w:rPr>
                        <w:t xml:space="preserve"> Земляной Вал, д. 50а стр. 2, </w:t>
                      </w:r>
                      <w:proofErr w:type="spellStart"/>
                      <w:r w:rsidRPr="00F116C1">
                        <w:rPr>
                          <w:iCs/>
                          <w:sz w:val="28"/>
                          <w:szCs w:val="28"/>
                        </w:rPr>
                        <w:t>помещ</w:t>
                      </w:r>
                      <w:proofErr w:type="spellEnd"/>
                      <w:r w:rsidRPr="00F116C1">
                        <w:rPr>
                          <w:iCs/>
                          <w:sz w:val="28"/>
                          <w:szCs w:val="28"/>
                        </w:rPr>
                        <w:t>. 1/13</w:t>
                      </w:r>
                    </w:p>
                    <w:p w14:paraId="32E0ADC1" w14:textId="77777777" w:rsidR="0009798E" w:rsidRPr="00F116C1" w:rsidRDefault="0009798E" w:rsidP="0009798E">
                      <w:pPr>
                        <w:spacing w:after="0"/>
                        <w:rPr>
                          <w:iCs/>
                          <w:sz w:val="28"/>
                          <w:szCs w:val="28"/>
                        </w:rPr>
                      </w:pPr>
                      <w:r w:rsidRPr="00F116C1">
                        <w:rPr>
                          <w:iCs/>
                          <w:sz w:val="28"/>
                          <w:szCs w:val="28"/>
                        </w:rPr>
                        <w:t>Почтовый адрес:</w:t>
                      </w:r>
                      <w:r w:rsidRPr="00F116C1">
                        <w:rPr>
                          <w:iCs/>
                        </w:rPr>
                        <w:t xml:space="preserve"> </w:t>
                      </w:r>
                      <w:r w:rsidRPr="00F116C1">
                        <w:rPr>
                          <w:iCs/>
                          <w:sz w:val="28"/>
                          <w:szCs w:val="28"/>
                        </w:rPr>
                        <w:t>109028</w:t>
                      </w:r>
                    </w:p>
                    <w:p w14:paraId="61BF850E" w14:textId="70768852" w:rsidR="0009798E" w:rsidRPr="0009798E" w:rsidRDefault="0009798E" w:rsidP="0009798E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116C1">
                        <w:rPr>
                          <w:iCs/>
                          <w:sz w:val="28"/>
                          <w:szCs w:val="28"/>
                        </w:rPr>
                        <w:t xml:space="preserve">Адрес электронной почты для направления счета: </w:t>
                      </w:r>
                      <w:proofErr w:type="spellStart"/>
                      <w:r w:rsidRPr="00F116C1">
                        <w:rPr>
                          <w:iCs/>
                          <w:sz w:val="28"/>
                          <w:szCs w:val="28"/>
                          <w:lang w:val="en-US"/>
                        </w:rPr>
                        <w:t>shiwanetwork</w:t>
                      </w:r>
                      <w:proofErr w:type="spellEnd"/>
                      <w:r w:rsidRPr="00F116C1">
                        <w:rPr>
                          <w:iCs/>
                          <w:sz w:val="28"/>
                          <w:szCs w:val="28"/>
                        </w:rPr>
                        <w:t>@</w:t>
                      </w:r>
                      <w:proofErr w:type="spellStart"/>
                      <w:r w:rsidRPr="00F116C1">
                        <w:rPr>
                          <w:iCs/>
                          <w:sz w:val="28"/>
                          <w:szCs w:val="28"/>
                          <w:lang w:val="en-US"/>
                        </w:rPr>
                        <w:t>gmail</w:t>
                      </w:r>
                      <w:proofErr w:type="spellEnd"/>
                      <w:r w:rsidRPr="00F116C1">
                        <w:rPr>
                          <w:iCs/>
                          <w:sz w:val="28"/>
                          <w:szCs w:val="28"/>
                        </w:rPr>
                        <w:t>.</w:t>
                      </w:r>
                      <w:r w:rsidRPr="00F116C1">
                        <w:rPr>
                          <w:iCs/>
                          <w:sz w:val="28"/>
                          <w:szCs w:val="28"/>
                          <w:lang w:val="en-US"/>
                        </w:rPr>
                        <w:t>com</w:t>
                      </w:r>
                    </w:p>
                    <w:p w14:paraId="56A75109" w14:textId="77777777" w:rsidR="00D03C6F" w:rsidRPr="0009798E" w:rsidRDefault="00D03C6F" w:rsidP="00A169CC">
                      <w:pPr>
                        <w:spacing w:after="0"/>
                        <w:ind w:firstLine="708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C7143BC" w14:textId="77777777" w:rsidR="00A169CC" w:rsidRPr="0009798E" w:rsidRDefault="00A169CC" w:rsidP="00A169CC">
                      <w:pPr>
                        <w:spacing w:after="0"/>
                        <w:ind w:firstLine="708"/>
                        <w:jc w:val="both"/>
                        <w:rPr>
                          <w:sz w:val="28"/>
                          <w:szCs w:val="28"/>
                        </w:rPr>
                      </w:pPr>
                      <w:r w:rsidRPr="0009798E">
                        <w:rPr>
                          <w:sz w:val="28"/>
                          <w:szCs w:val="28"/>
                        </w:rPr>
                        <w:t>С уважением,</w:t>
                      </w:r>
                    </w:p>
                    <w:p w14:paraId="5AB38E9A" w14:textId="1EE171C9" w:rsidR="00D127F9" w:rsidRPr="0009798E" w:rsidRDefault="00A169CC" w:rsidP="00D03C6F">
                      <w:pPr>
                        <w:spacing w:after="0"/>
                        <w:ind w:left="708"/>
                        <w:jc w:val="both"/>
                        <w:rPr>
                          <w:sz w:val="28"/>
                          <w:szCs w:val="28"/>
                        </w:rPr>
                      </w:pPr>
                      <w:r w:rsidRPr="0009798E">
                        <w:rPr>
                          <w:sz w:val="28"/>
                          <w:szCs w:val="28"/>
                        </w:rPr>
                        <w:t xml:space="preserve">Генеральный директор </w:t>
                      </w:r>
                      <w:r w:rsidRPr="0009798E">
                        <w:rPr>
                          <w:sz w:val="28"/>
                          <w:szCs w:val="28"/>
                        </w:rPr>
                        <w:tab/>
                      </w:r>
                      <w:r w:rsidRPr="0009798E">
                        <w:rPr>
                          <w:sz w:val="28"/>
                          <w:szCs w:val="28"/>
                        </w:rPr>
                        <w:tab/>
                      </w:r>
                      <w:r w:rsidRPr="0009798E">
                        <w:rPr>
                          <w:sz w:val="28"/>
                          <w:szCs w:val="28"/>
                        </w:rPr>
                        <w:tab/>
                      </w:r>
                      <w:r w:rsidRPr="0009798E">
                        <w:rPr>
                          <w:sz w:val="28"/>
                          <w:szCs w:val="28"/>
                        </w:rPr>
                        <w:tab/>
                      </w:r>
                      <w:r w:rsidRPr="0009798E">
                        <w:rPr>
                          <w:sz w:val="28"/>
                          <w:szCs w:val="28"/>
                        </w:rPr>
                        <w:tab/>
                      </w:r>
                      <w:r w:rsidRPr="0009798E">
                        <w:rPr>
                          <w:sz w:val="28"/>
                          <w:szCs w:val="28"/>
                        </w:rPr>
                        <w:tab/>
                      </w:r>
                      <w:r w:rsidRPr="0009798E">
                        <w:rPr>
                          <w:sz w:val="28"/>
                          <w:szCs w:val="28"/>
                        </w:rPr>
                        <w:tab/>
                        <w:t>Миронов В. О.</w:t>
                      </w:r>
                    </w:p>
                    <w:p w14:paraId="430BE5D6" w14:textId="57E48B35" w:rsidR="009A4263" w:rsidRPr="0009798E" w:rsidRDefault="009A4263" w:rsidP="0020453E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03C6F">
        <w:rPr>
          <w:rFonts w:asciiTheme="majorHAnsi" w:hAnsiTheme="majorHAnsi" w:cstheme="majorHAnsi"/>
          <w:bCs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676672" behindDoc="0" locked="0" layoutInCell="1" allowOverlap="1" wp14:anchorId="3688FA8C" wp14:editId="52E09CF6">
            <wp:simplePos x="0" y="0"/>
            <wp:positionH relativeFrom="margin">
              <wp:posOffset>5818043</wp:posOffset>
            </wp:positionH>
            <wp:positionV relativeFrom="paragraph">
              <wp:posOffset>6523817</wp:posOffset>
            </wp:positionV>
            <wp:extent cx="714912" cy="714912"/>
            <wp:effectExtent l="0" t="0" r="9525" b="952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912" cy="71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C6F" w:rsidRPr="00D127F9">
        <w:rPr>
          <w:rFonts w:asciiTheme="majorHAnsi" w:hAnsiTheme="majorHAnsi" w:cstheme="maj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1AE394" wp14:editId="363D1BD6">
                <wp:simplePos x="0" y="0"/>
                <wp:positionH relativeFrom="margin">
                  <wp:posOffset>3866804</wp:posOffset>
                </wp:positionH>
                <wp:positionV relativeFrom="paragraph">
                  <wp:posOffset>6512907</wp:posOffset>
                </wp:positionV>
                <wp:extent cx="2502877" cy="931985"/>
                <wp:effectExtent l="0" t="0" r="0" b="1905"/>
                <wp:wrapNone/>
                <wp:docPr id="1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877" cy="931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CDA25" w14:textId="7C67CED8" w:rsidR="0020453E" w:rsidRPr="00943D91" w:rsidRDefault="0020453E" w:rsidP="0020453E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43D91">
                              <w:rPr>
                                <w:rFonts w:asciiTheme="majorHAnsi" w:hAnsiTheme="majorHAnsi" w:cstheme="majorHAnsi"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Исполнитель:</w:t>
                            </w:r>
                          </w:p>
                          <w:p w14:paraId="0EE8E012" w14:textId="34EE08F2" w:rsidR="0020453E" w:rsidRPr="00943D91" w:rsidRDefault="0020453E" w:rsidP="0020453E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43D91">
                              <w:rPr>
                                <w:rFonts w:asciiTheme="majorHAnsi" w:hAnsiTheme="majorHAnsi" w:cstheme="majorHAnsi"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Вячеслав Олегович Миронов</w:t>
                            </w:r>
                          </w:p>
                          <w:p w14:paraId="16E8BC6D" w14:textId="77777777" w:rsidR="0020453E" w:rsidRPr="009B3829" w:rsidRDefault="0020453E" w:rsidP="0020453E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43D91">
                              <w:rPr>
                                <w:rFonts w:asciiTheme="majorHAnsi" w:hAnsiTheme="majorHAnsi" w:cstheme="majorHAns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Тел</w:t>
                            </w:r>
                            <w:r w:rsidRPr="009B3829">
                              <w:rPr>
                                <w:rFonts w:asciiTheme="majorHAnsi" w:hAnsiTheme="majorHAnsi" w:cstheme="majorHAns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.:</w:t>
                            </w:r>
                            <w:r w:rsidRPr="009B3829">
                              <w:rPr>
                                <w:rFonts w:asciiTheme="majorHAnsi" w:hAnsiTheme="majorHAnsi" w:cstheme="majorHAnsi"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+7 (911) 116 02 49</w:t>
                            </w:r>
                          </w:p>
                          <w:p w14:paraId="5A900802" w14:textId="77777777" w:rsidR="0020453E" w:rsidRPr="00943D91" w:rsidRDefault="0020453E" w:rsidP="0020453E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43D91">
                              <w:rPr>
                                <w:rFonts w:asciiTheme="majorHAnsi" w:hAnsiTheme="majorHAnsi" w:cstheme="majorHAns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e-mail:</w:t>
                            </w:r>
                            <w:r w:rsidRPr="00943D91">
                              <w:rPr>
                                <w:rFonts w:asciiTheme="majorHAnsi" w:hAnsiTheme="majorHAnsi" w:cstheme="majorHAnsi"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shiwanetwork@gmail.com</w:t>
                            </w:r>
                          </w:p>
                          <w:p w14:paraId="7E85446F" w14:textId="77777777" w:rsidR="0020453E" w:rsidRPr="0020453E" w:rsidRDefault="0020453E" w:rsidP="0020453E">
                            <w:pPr>
                              <w:spacing w:after="0" w:line="240" w:lineRule="auto"/>
                              <w:rPr>
                                <w:bCs/>
                                <w:color w:val="3333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AE394" id="_x0000_s1029" style="position:absolute;margin-left:304.45pt;margin-top:512.85pt;width:197.1pt;height:73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" filled="f" stroked="f" strokeweight="1pt">
                <v:textbox>
                  <w:txbxContent>
                    <w:p w14:paraId="26BCDA25" w14:textId="7C67CED8" w:rsidR="0020453E" w:rsidRPr="00943D91" w:rsidRDefault="0020453E" w:rsidP="0020453E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943D91">
                        <w:rPr>
                          <w:rFonts w:asciiTheme="majorHAnsi" w:hAnsiTheme="majorHAnsi" w:cstheme="majorHAnsi"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Исполнитель:</w:t>
                      </w:r>
                    </w:p>
                    <w:p w14:paraId="0EE8E012" w14:textId="34EE08F2" w:rsidR="0020453E" w:rsidRPr="00943D91" w:rsidRDefault="0020453E" w:rsidP="0020453E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943D91">
                        <w:rPr>
                          <w:rFonts w:asciiTheme="majorHAnsi" w:hAnsiTheme="majorHAnsi" w:cstheme="majorHAnsi"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Вячеслав Олегович Миронов</w:t>
                      </w:r>
                    </w:p>
                    <w:p w14:paraId="16E8BC6D" w14:textId="77777777" w:rsidR="0020453E" w:rsidRPr="009B3829" w:rsidRDefault="0020453E" w:rsidP="0020453E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943D91">
                        <w:rPr>
                          <w:rFonts w:asciiTheme="majorHAnsi" w:hAnsiTheme="majorHAnsi" w:cstheme="majorHAns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Тел</w:t>
                      </w:r>
                      <w:r w:rsidRPr="009B3829">
                        <w:rPr>
                          <w:rFonts w:asciiTheme="majorHAnsi" w:hAnsiTheme="majorHAnsi" w:cstheme="majorHAns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.:</w:t>
                      </w:r>
                      <w:r w:rsidRPr="009B3829">
                        <w:rPr>
                          <w:rFonts w:asciiTheme="majorHAnsi" w:hAnsiTheme="majorHAnsi" w:cstheme="majorHAnsi"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+7 (911) 116 02 49</w:t>
                      </w:r>
                    </w:p>
                    <w:p w14:paraId="5A900802" w14:textId="77777777" w:rsidR="0020453E" w:rsidRPr="00943D91" w:rsidRDefault="0020453E" w:rsidP="0020453E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43D91">
                        <w:rPr>
                          <w:rFonts w:asciiTheme="majorHAnsi" w:hAnsiTheme="majorHAnsi" w:cstheme="majorHAns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e-mail:</w:t>
                      </w:r>
                      <w:r w:rsidRPr="00943D91">
                        <w:rPr>
                          <w:rFonts w:asciiTheme="majorHAnsi" w:hAnsiTheme="majorHAnsi" w:cstheme="majorHAnsi"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shiwanetwork@gmail.com</w:t>
                      </w:r>
                    </w:p>
                    <w:p w14:paraId="7E85446F" w14:textId="77777777" w:rsidR="0020453E" w:rsidRPr="0020453E" w:rsidRDefault="0020453E" w:rsidP="0020453E">
                      <w:pPr>
                        <w:spacing w:after="0" w:line="240" w:lineRule="auto"/>
                        <w:rPr>
                          <w:bCs/>
                          <w:color w:val="33330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95800" w:rsidRPr="00C95800" w:rsidSect="00C41D18">
      <w:pgSz w:w="11906" w:h="16838"/>
      <w:pgMar w:top="993" w:right="567" w:bottom="851" w:left="1134" w:header="7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C9C6A" w14:textId="77777777" w:rsidR="004937B9" w:rsidRDefault="004937B9" w:rsidP="007F38D5">
      <w:pPr>
        <w:spacing w:after="0" w:line="240" w:lineRule="auto"/>
      </w:pPr>
      <w:r>
        <w:separator/>
      </w:r>
    </w:p>
  </w:endnote>
  <w:endnote w:type="continuationSeparator" w:id="0">
    <w:p w14:paraId="54E38104" w14:textId="77777777" w:rsidR="004937B9" w:rsidRDefault="004937B9" w:rsidP="007F3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08542" w14:textId="77777777" w:rsidR="004937B9" w:rsidRDefault="004937B9" w:rsidP="007F38D5">
      <w:pPr>
        <w:spacing w:after="0" w:line="240" w:lineRule="auto"/>
      </w:pPr>
      <w:r>
        <w:separator/>
      </w:r>
    </w:p>
  </w:footnote>
  <w:footnote w:type="continuationSeparator" w:id="0">
    <w:p w14:paraId="575AC8C5" w14:textId="77777777" w:rsidR="004937B9" w:rsidRDefault="004937B9" w:rsidP="007F3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77FBE"/>
    <w:multiLevelType w:val="hybridMultilevel"/>
    <w:tmpl w:val="EAAC7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56"/>
    <w:rsid w:val="00073D72"/>
    <w:rsid w:val="0009798E"/>
    <w:rsid w:val="000B0D47"/>
    <w:rsid w:val="00151356"/>
    <w:rsid w:val="001D0D9E"/>
    <w:rsid w:val="0020453E"/>
    <w:rsid w:val="002373B7"/>
    <w:rsid w:val="002B39C2"/>
    <w:rsid w:val="002D3024"/>
    <w:rsid w:val="002F46F6"/>
    <w:rsid w:val="00340115"/>
    <w:rsid w:val="00346405"/>
    <w:rsid w:val="00386958"/>
    <w:rsid w:val="003D6223"/>
    <w:rsid w:val="0047005E"/>
    <w:rsid w:val="004937B9"/>
    <w:rsid w:val="00546840"/>
    <w:rsid w:val="005D5464"/>
    <w:rsid w:val="0071532B"/>
    <w:rsid w:val="00730DD3"/>
    <w:rsid w:val="00770CFE"/>
    <w:rsid w:val="00772014"/>
    <w:rsid w:val="007F3547"/>
    <w:rsid w:val="007F38D5"/>
    <w:rsid w:val="0085320C"/>
    <w:rsid w:val="008731AA"/>
    <w:rsid w:val="008947BE"/>
    <w:rsid w:val="00907B98"/>
    <w:rsid w:val="00937511"/>
    <w:rsid w:val="00943D91"/>
    <w:rsid w:val="009A4263"/>
    <w:rsid w:val="009B3829"/>
    <w:rsid w:val="00A024CD"/>
    <w:rsid w:val="00A14E0E"/>
    <w:rsid w:val="00A169CC"/>
    <w:rsid w:val="00A25724"/>
    <w:rsid w:val="00A2765D"/>
    <w:rsid w:val="00A91CA2"/>
    <w:rsid w:val="00A93F0B"/>
    <w:rsid w:val="00AF196B"/>
    <w:rsid w:val="00C41D18"/>
    <w:rsid w:val="00C43C67"/>
    <w:rsid w:val="00C95800"/>
    <w:rsid w:val="00CA6ED6"/>
    <w:rsid w:val="00CC30D1"/>
    <w:rsid w:val="00CF2248"/>
    <w:rsid w:val="00D03C6F"/>
    <w:rsid w:val="00D127F9"/>
    <w:rsid w:val="00D35E66"/>
    <w:rsid w:val="00D4796A"/>
    <w:rsid w:val="00D62944"/>
    <w:rsid w:val="00DA799A"/>
    <w:rsid w:val="00DB3685"/>
    <w:rsid w:val="00DB6901"/>
    <w:rsid w:val="00E44698"/>
    <w:rsid w:val="00EE3F32"/>
    <w:rsid w:val="00F168AC"/>
    <w:rsid w:val="00F4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188CD"/>
  <w15:chartTrackingRefBased/>
  <w15:docId w15:val="{AFDECA01-CCBB-4ED5-95D1-46D43819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5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4263"/>
    <w:pPr>
      <w:spacing w:after="0" w:line="240" w:lineRule="auto"/>
    </w:pPr>
    <w:rPr>
      <w:rFonts w:asciiTheme="minorHAnsi" w:hAnsiTheme="minorHAnsi" w:cstheme="minorBidi"/>
      <w:sz w:val="22"/>
      <w:lang w:val="en-US"/>
    </w:rPr>
  </w:style>
  <w:style w:type="paragraph" w:styleId="a4">
    <w:name w:val="header"/>
    <w:basedOn w:val="a"/>
    <w:link w:val="a5"/>
    <w:uiPriority w:val="99"/>
    <w:unhideWhenUsed/>
    <w:rsid w:val="007F38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38D5"/>
  </w:style>
  <w:style w:type="paragraph" w:styleId="a6">
    <w:name w:val="footer"/>
    <w:basedOn w:val="a"/>
    <w:link w:val="a7"/>
    <w:unhideWhenUsed/>
    <w:rsid w:val="007F38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rsid w:val="007F38D5"/>
  </w:style>
  <w:style w:type="character" w:styleId="a8">
    <w:name w:val="Hyperlink"/>
    <w:basedOn w:val="a0"/>
    <w:rsid w:val="007F38D5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937511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D03C6F"/>
    <w:pPr>
      <w:ind w:left="720"/>
      <w:contextualSpacing/>
    </w:pPr>
  </w:style>
  <w:style w:type="paragraph" w:styleId="ab">
    <w:name w:val="Body Text Indent"/>
    <w:basedOn w:val="a"/>
    <w:link w:val="ac"/>
    <w:rsid w:val="0009798E"/>
    <w:pPr>
      <w:spacing w:after="0" w:line="240" w:lineRule="auto"/>
      <w:ind w:firstLine="709"/>
      <w:jc w:val="both"/>
    </w:pPr>
    <w:rPr>
      <w:rFonts w:eastAsia="Times New Roman"/>
      <w:sz w:val="28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09798E"/>
    <w:rPr>
      <w:rFonts w:eastAsia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blue.dotx" TargetMode="External"/></Relationships>
</file>

<file path=word/theme/theme1.xml><?xml version="1.0" encoding="utf-8"?>
<a:theme xmlns:a="http://schemas.openxmlformats.org/drawingml/2006/main" name="Тема Office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blue.dotx</Template>
  <TotalTime>22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SHAMAN</dc:creator>
  <cp:keywords/>
  <dc:description/>
  <cp:lastModifiedBy>LEHA</cp:lastModifiedBy>
  <cp:revision>4</cp:revision>
  <cp:lastPrinted>2024-12-01T10:53:00Z</cp:lastPrinted>
  <dcterms:created xsi:type="dcterms:W3CDTF">2025-02-04T11:33:00Z</dcterms:created>
  <dcterms:modified xsi:type="dcterms:W3CDTF">2025-02-12T08:13:00Z</dcterms:modified>
</cp:coreProperties>
</file>