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Pr="00DA61E3" w:rsidRDefault="005A1287" w:rsidP="00A96821">
      <w:pPr>
        <w:framePr w:h="260" w:wrap="around" w:hAnchor="margin" w:x="-599" w:y="1" w:anchorLock="1"/>
      </w:pPr>
      <w:r w:rsidRPr="00DA61E3">
        <w:fldChar w:fldCharType="begin"/>
      </w:r>
      <w:r w:rsidRPr="00DA61E3">
        <w:instrText xml:space="preserve"> SET НИ </w:instrText>
      </w:r>
      <w:fldSimple w:instr=" FILLIN &quot;Введите наименование и шифр изделия:&quot;\o  \* MERGEFORMAT ">
        <w:r w:rsidRPr="00DA61E3">
          <w:instrText>Изделие 3Ю-00-4</w:instrText>
        </w:r>
      </w:fldSimple>
      <w:r w:rsidRPr="00DA61E3">
        <w:instrText xml:space="preserve"> \* MERGEFORMAT </w:instrText>
      </w:r>
      <w:r w:rsidRPr="00DA61E3">
        <w:fldChar w:fldCharType="separate"/>
      </w:r>
      <w:bookmarkStart w:id="0" w:name="НИ"/>
      <w:r w:rsidRPr="00DA61E3">
        <w:rPr>
          <w:noProof/>
        </w:rPr>
        <w:t>Изделие 3Ю-00-4</w:t>
      </w:r>
      <w:bookmarkEnd w:id="0"/>
      <w:r w:rsidRPr="00DA61E3">
        <w:fldChar w:fldCharType="end"/>
      </w:r>
      <w:r w:rsidRPr="00DA61E3">
        <w:fldChar w:fldCharType="begin"/>
      </w:r>
      <w:r w:rsidRPr="00DA61E3"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 w:rsidRPr="00DA61E3">
          <w:instrText>Технические условия</w:instrText>
        </w:r>
      </w:fldSimple>
      <w:r w:rsidRPr="00DA61E3">
        <w:instrText xml:space="preserve"> \* MERGEFORMAT </w:instrText>
      </w:r>
      <w:r w:rsidRPr="00DA61E3">
        <w:fldChar w:fldCharType="separate"/>
      </w:r>
      <w:bookmarkStart w:id="1" w:name="НД"/>
      <w:r w:rsidRPr="00DA61E3">
        <w:rPr>
          <w:noProof/>
        </w:rPr>
        <w:t>Технические условия</w:t>
      </w:r>
      <w:bookmarkEnd w:id="1"/>
      <w:r w:rsidRPr="00DA61E3">
        <w:fldChar w:fldCharType="end"/>
      </w:r>
      <w:r w:rsidRPr="00DA61E3">
        <w:fldChar w:fldCharType="begin"/>
      </w:r>
      <w:r w:rsidRPr="00DA61E3"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 w:rsidRPr="00DA61E3">
          <w:instrText>НМКБ.469332.001 ТУ</w:instrText>
        </w:r>
      </w:fldSimple>
      <w:r w:rsidRPr="00DA61E3">
        <w:instrText xml:space="preserve"> \* MERGEFORMAT </w:instrText>
      </w:r>
      <w:r w:rsidRPr="00DA61E3">
        <w:fldChar w:fldCharType="separate"/>
      </w:r>
      <w:bookmarkStart w:id="2" w:name="ОД"/>
      <w:r w:rsidRPr="00DA61E3">
        <w:rPr>
          <w:noProof/>
        </w:rPr>
        <w:t>НМКБ.469332.001 ТУ</w:t>
      </w:r>
      <w:bookmarkEnd w:id="2"/>
      <w:r w:rsidRPr="00DA61E3">
        <w:fldChar w:fldCharType="end"/>
      </w:r>
    </w:p>
    <w:tbl>
      <w:tblPr>
        <w:tblW w:w="9639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435"/>
        <w:gridCol w:w="1345"/>
        <w:gridCol w:w="545"/>
        <w:gridCol w:w="670"/>
        <w:gridCol w:w="202"/>
        <w:gridCol w:w="142"/>
        <w:gridCol w:w="6"/>
        <w:gridCol w:w="2262"/>
        <w:gridCol w:w="142"/>
        <w:gridCol w:w="1958"/>
        <w:gridCol w:w="1302"/>
      </w:tblGrid>
      <w:tr w:rsidR="00DA61E3" w:rsidRPr="00DA61E3" w14:paraId="2B270894" w14:textId="77777777" w:rsidTr="00A719EC">
        <w:trPr>
          <w:trHeight w:val="480"/>
        </w:trPr>
        <w:tc>
          <w:tcPr>
            <w:tcW w:w="9639" w:type="dxa"/>
            <w:gridSpan w:val="12"/>
          </w:tcPr>
          <w:p w14:paraId="7E150F45" w14:textId="77777777" w:rsidR="00A96821" w:rsidRPr="00DA61E3" w:rsidRDefault="00A96821" w:rsidP="0015339D">
            <w:pPr>
              <w:jc w:val="center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1CB6C818" w14:textId="08F7C819" w:rsidR="005A1287" w:rsidRPr="00DA61E3" w:rsidRDefault="00A96821" w:rsidP="0015339D">
            <w:pPr>
              <w:pStyle w:val="3"/>
              <w:spacing w:before="0" w:after="0" w:line="240" w:lineRule="auto"/>
            </w:pPr>
            <w:r w:rsidRPr="00DA61E3">
              <w:rPr>
                <w:sz w:val="24"/>
                <w:szCs w:val="24"/>
              </w:rPr>
              <w:t>«</w:t>
            </w:r>
            <w:r w:rsidRPr="00DA61E3">
              <w:rPr>
                <w:spacing w:val="-3"/>
                <w:w w:val="105"/>
                <w:sz w:val="24"/>
                <w:szCs w:val="24"/>
              </w:rPr>
              <w:t>ШИВА НЕТВОРК</w:t>
            </w:r>
            <w:r w:rsidRPr="00DA61E3">
              <w:rPr>
                <w:sz w:val="24"/>
                <w:szCs w:val="24"/>
              </w:rPr>
              <w:t>»</w:t>
            </w:r>
          </w:p>
        </w:tc>
      </w:tr>
      <w:tr w:rsidR="00DA61E3" w:rsidRPr="00DA61E3" w14:paraId="6A29A4D8" w14:textId="77777777" w:rsidTr="00A719EC">
        <w:tc>
          <w:tcPr>
            <w:tcW w:w="9639" w:type="dxa"/>
            <w:gridSpan w:val="12"/>
          </w:tcPr>
          <w:p w14:paraId="3E269B89" w14:textId="5C2398B7" w:rsidR="00A96821" w:rsidRPr="00DA61E3" w:rsidRDefault="00A96821" w:rsidP="0015339D">
            <w:pPr>
              <w:jc w:val="center"/>
              <w:rPr>
                <w:sz w:val="22"/>
                <w:szCs w:val="22"/>
              </w:rPr>
            </w:pPr>
          </w:p>
        </w:tc>
      </w:tr>
      <w:tr w:rsidR="00DA61E3" w:rsidRPr="00DA61E3" w14:paraId="27287287" w14:textId="77777777" w:rsidTr="00A719EC">
        <w:tc>
          <w:tcPr>
            <w:tcW w:w="9639" w:type="dxa"/>
            <w:gridSpan w:val="12"/>
          </w:tcPr>
          <w:p w14:paraId="5AA5D6A6" w14:textId="1E76A228" w:rsidR="00A96821" w:rsidRPr="00DA61E3" w:rsidRDefault="009D2032" w:rsidP="0015339D">
            <w:pPr>
              <w:jc w:val="center"/>
              <w:rPr>
                <w:sz w:val="24"/>
                <w:szCs w:val="24"/>
              </w:rPr>
            </w:pPr>
            <w:r w:rsidRPr="00DA61E3">
              <w:rPr>
                <w:noProof/>
                <w:spacing w:val="-1"/>
                <w:w w:val="105"/>
              </w:rPr>
              <w:drawing>
                <wp:inline distT="0" distB="0" distL="0" distR="0" wp14:anchorId="48379752" wp14:editId="17B506DF">
                  <wp:extent cx="1790700" cy="853706"/>
                  <wp:effectExtent l="0" t="0" r="0" b="381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01" cy="8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E3" w:rsidRPr="00DA61E3" w14:paraId="02F7FD1F" w14:textId="22394B8E" w:rsidTr="00A719EC">
        <w:tc>
          <w:tcPr>
            <w:tcW w:w="1065" w:type="dxa"/>
            <w:gridSpan w:val="2"/>
          </w:tcPr>
          <w:p w14:paraId="55BE5ED0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3482D21" w14:textId="427967F0" w:rsidR="00C51257" w:rsidRPr="00DA61E3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B144BC0" w14:textId="77777777" w:rsidR="00C51257" w:rsidRPr="00DA61E3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6C881D42" w14:textId="77777777" w:rsidTr="00A719EC">
        <w:tc>
          <w:tcPr>
            <w:tcW w:w="1065" w:type="dxa"/>
            <w:gridSpan w:val="2"/>
          </w:tcPr>
          <w:p w14:paraId="08AE9A2D" w14:textId="77777777" w:rsidR="00CD55B9" w:rsidRPr="00DA61E3" w:rsidRDefault="00CD55B9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2D5D6613" w14:textId="77777777" w:rsidR="00CD55B9" w:rsidRPr="00DA61E3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321A371" w14:textId="77777777" w:rsidR="00CD55B9" w:rsidRPr="00DA61E3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3CAE70F7" w14:textId="77777777" w:rsidTr="00A719EC">
        <w:tc>
          <w:tcPr>
            <w:tcW w:w="1065" w:type="dxa"/>
            <w:gridSpan w:val="2"/>
          </w:tcPr>
          <w:p w14:paraId="33FB4F4C" w14:textId="77777777" w:rsidR="00A719EC" w:rsidRPr="00DA61E3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B1DF159" w14:textId="77777777" w:rsidR="00A719EC" w:rsidRPr="00DA61E3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6C0C766" w14:textId="77777777" w:rsidR="00A719EC" w:rsidRPr="00DA61E3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33D64D06" w14:textId="77777777" w:rsidTr="00A719EC">
        <w:tc>
          <w:tcPr>
            <w:tcW w:w="1065" w:type="dxa"/>
            <w:gridSpan w:val="2"/>
          </w:tcPr>
          <w:p w14:paraId="007F7DC3" w14:textId="77777777" w:rsidR="00A719EC" w:rsidRPr="00DA61E3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6084AFA" w14:textId="77777777" w:rsidR="00A719EC" w:rsidRPr="00DA61E3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73127F1" w14:textId="77777777" w:rsidR="00A719EC" w:rsidRPr="00DA61E3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68F8A184" w14:textId="3EDF23BD" w:rsidTr="00A719EC">
        <w:tc>
          <w:tcPr>
            <w:tcW w:w="1065" w:type="dxa"/>
            <w:gridSpan w:val="2"/>
          </w:tcPr>
          <w:p w14:paraId="659B9946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26DF8B88" w14:textId="5374E8FA" w:rsidR="00C51257" w:rsidRPr="00DA61E3" w:rsidRDefault="008659D6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DA61E3">
              <w:rPr>
                <w:b/>
                <w:bCs/>
                <w:sz w:val="36"/>
                <w:szCs w:val="36"/>
              </w:rPr>
              <w:t>КОМПЛЕКТ АНТЕННЫЙ ГНСС</w:t>
            </w:r>
          </w:p>
        </w:tc>
        <w:tc>
          <w:tcPr>
            <w:tcW w:w="1302" w:type="dxa"/>
          </w:tcPr>
          <w:p w14:paraId="116AE3BA" w14:textId="77777777" w:rsidR="00C51257" w:rsidRPr="00DA61E3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37749A77" w14:textId="76983B17" w:rsidTr="00A719EC">
        <w:tc>
          <w:tcPr>
            <w:tcW w:w="1065" w:type="dxa"/>
            <w:gridSpan w:val="2"/>
          </w:tcPr>
          <w:p w14:paraId="55299637" w14:textId="148A77A0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14E0F101" w14:textId="1D2C6442" w:rsidR="00C51257" w:rsidRPr="00DA61E3" w:rsidRDefault="00C51257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DA61E3">
              <w:rPr>
                <w:sz w:val="18"/>
                <w:szCs w:val="18"/>
              </w:rPr>
              <w:t>наименование изделия</w:t>
            </w:r>
          </w:p>
        </w:tc>
        <w:tc>
          <w:tcPr>
            <w:tcW w:w="1302" w:type="dxa"/>
          </w:tcPr>
          <w:p w14:paraId="491FEA19" w14:textId="77777777" w:rsidR="00C51257" w:rsidRPr="00DA61E3" w:rsidRDefault="00C51257" w:rsidP="0015339D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6EC82537" w14:textId="5BE44CF7" w:rsidTr="00A719EC">
        <w:tc>
          <w:tcPr>
            <w:tcW w:w="1065" w:type="dxa"/>
            <w:gridSpan w:val="2"/>
          </w:tcPr>
          <w:p w14:paraId="0B37DC7E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55D88737" w14:textId="77777777" w:rsidR="00C51257" w:rsidRPr="00DA61E3" w:rsidRDefault="00C51257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0697DC4" w14:textId="77777777" w:rsidR="00C51257" w:rsidRPr="00DA61E3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060F0C33" w14:textId="77777777" w:rsidTr="00A719EC">
        <w:tc>
          <w:tcPr>
            <w:tcW w:w="1065" w:type="dxa"/>
            <w:gridSpan w:val="2"/>
          </w:tcPr>
          <w:p w14:paraId="58127C66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412DABD" w14:textId="047B2169" w:rsidR="00C51257" w:rsidRPr="00DA61E3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DA61E3">
              <w:rPr>
                <w:b/>
                <w:bCs/>
                <w:sz w:val="24"/>
                <w:szCs w:val="24"/>
              </w:rPr>
              <w:t>ЭТИКЕТКА</w:t>
            </w:r>
          </w:p>
        </w:tc>
        <w:tc>
          <w:tcPr>
            <w:tcW w:w="1302" w:type="dxa"/>
          </w:tcPr>
          <w:p w14:paraId="525E4878" w14:textId="77777777" w:rsidR="00C51257" w:rsidRPr="00DA61E3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70143CCF" w14:textId="77777777" w:rsidTr="00A719EC">
        <w:tc>
          <w:tcPr>
            <w:tcW w:w="1065" w:type="dxa"/>
            <w:gridSpan w:val="2"/>
          </w:tcPr>
          <w:p w14:paraId="007BD5B2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CDDA0BD" w14:textId="77777777" w:rsidR="00C51257" w:rsidRPr="00DA61E3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2" w:type="dxa"/>
          </w:tcPr>
          <w:p w14:paraId="6D6C5560" w14:textId="77777777" w:rsidR="00C51257" w:rsidRPr="00DA61E3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137E4F89" w14:textId="77777777" w:rsidTr="00A719EC">
        <w:tc>
          <w:tcPr>
            <w:tcW w:w="1065" w:type="dxa"/>
            <w:gridSpan w:val="2"/>
          </w:tcPr>
          <w:p w14:paraId="2A42A5B6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36857D1C" w14:textId="053753CB" w:rsidR="00C51257" w:rsidRPr="00DA61E3" w:rsidRDefault="00DF461E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DA61E3">
              <w:rPr>
                <w:b/>
                <w:bCs/>
                <w:sz w:val="24"/>
                <w:szCs w:val="24"/>
              </w:rPr>
              <w:t>ТЕНШ.464349.0</w:t>
            </w:r>
            <w:r w:rsidR="00E3298B" w:rsidRPr="00DA61E3">
              <w:rPr>
                <w:b/>
                <w:bCs/>
                <w:sz w:val="24"/>
                <w:szCs w:val="24"/>
              </w:rPr>
              <w:t>3</w:t>
            </w:r>
            <w:r w:rsidR="000E4129" w:rsidRPr="00DA61E3">
              <w:rPr>
                <w:b/>
                <w:bCs/>
                <w:sz w:val="24"/>
                <w:szCs w:val="24"/>
              </w:rPr>
              <w:t xml:space="preserve"> ЭТ</w:t>
            </w:r>
          </w:p>
        </w:tc>
        <w:tc>
          <w:tcPr>
            <w:tcW w:w="1302" w:type="dxa"/>
          </w:tcPr>
          <w:p w14:paraId="3A1D5CCF" w14:textId="77777777" w:rsidR="00C51257" w:rsidRPr="00DA61E3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1871B522" w14:textId="77777777" w:rsidTr="00A719EC">
        <w:tc>
          <w:tcPr>
            <w:tcW w:w="1065" w:type="dxa"/>
            <w:gridSpan w:val="2"/>
          </w:tcPr>
          <w:p w14:paraId="12B43E52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779AA188" w14:textId="4EAE6B49" w:rsidR="00C51257" w:rsidRPr="00DA61E3" w:rsidRDefault="000E4129" w:rsidP="00D63872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61E3">
              <w:rPr>
                <w:sz w:val="18"/>
                <w:szCs w:val="18"/>
              </w:rPr>
              <w:t>обозначение</w:t>
            </w:r>
            <w:r w:rsidR="00DF461E" w:rsidRPr="00DA61E3">
              <w:rPr>
                <w:sz w:val="18"/>
                <w:szCs w:val="18"/>
              </w:rPr>
              <w:t xml:space="preserve"> изделия</w:t>
            </w:r>
          </w:p>
        </w:tc>
        <w:tc>
          <w:tcPr>
            <w:tcW w:w="1302" w:type="dxa"/>
          </w:tcPr>
          <w:p w14:paraId="0233CDFB" w14:textId="77777777" w:rsidR="00C51257" w:rsidRPr="00DA61E3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17AF785B" w14:textId="77777777" w:rsidTr="00A719EC">
        <w:tc>
          <w:tcPr>
            <w:tcW w:w="1065" w:type="dxa"/>
            <w:gridSpan w:val="2"/>
          </w:tcPr>
          <w:p w14:paraId="36BC7BBC" w14:textId="77777777" w:rsidR="00FE0E3F" w:rsidRPr="00DA61E3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248CE3D" w14:textId="77777777" w:rsidR="00FE0E3F" w:rsidRPr="00DA61E3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5DF6EED" w14:textId="2C7AE8FC" w:rsidR="00FE0E3F" w:rsidRPr="00DA61E3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21E491ED" w14:textId="77777777" w:rsidTr="00A719EC">
        <w:tc>
          <w:tcPr>
            <w:tcW w:w="1065" w:type="dxa"/>
            <w:gridSpan w:val="2"/>
          </w:tcPr>
          <w:p w14:paraId="601DD4F7" w14:textId="77777777" w:rsidR="00BD5F2D" w:rsidRPr="00DA61E3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737FF952" w14:textId="3FA33846" w:rsidR="00BD5F2D" w:rsidRPr="00DA61E3" w:rsidRDefault="00BD5F2D" w:rsidP="00E12FD9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ТЕНШ.464349.0</w:t>
            </w:r>
            <w:r w:rsidR="00E3298B" w:rsidRPr="00DA61E3">
              <w:rPr>
                <w:sz w:val="24"/>
                <w:szCs w:val="24"/>
              </w:rPr>
              <w:t>3</w:t>
            </w:r>
            <w:r w:rsidRPr="00DA61E3">
              <w:rPr>
                <w:sz w:val="24"/>
                <w:szCs w:val="24"/>
              </w:rPr>
              <w:t>-</w:t>
            </w:r>
          </w:p>
        </w:tc>
        <w:tc>
          <w:tcPr>
            <w:tcW w:w="1302" w:type="dxa"/>
          </w:tcPr>
          <w:p w14:paraId="0F8CA6B8" w14:textId="77777777" w:rsidR="00BD5F2D" w:rsidRPr="00DA61E3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540F431C" w14:textId="77777777" w:rsidTr="00A719EC">
        <w:tc>
          <w:tcPr>
            <w:tcW w:w="1065" w:type="dxa"/>
            <w:gridSpan w:val="2"/>
          </w:tcPr>
          <w:p w14:paraId="67D08E62" w14:textId="77777777" w:rsidR="00BD5F2D" w:rsidRPr="00DA61E3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46F339D1" w14:textId="15EA56BD" w:rsidR="00BD5F2D" w:rsidRPr="00DA61E3" w:rsidRDefault="00BD5F2D" w:rsidP="0015339D">
            <w:pPr>
              <w:jc w:val="center"/>
              <w:rPr>
                <w:sz w:val="24"/>
                <w:szCs w:val="24"/>
              </w:rPr>
            </w:pPr>
            <w:r w:rsidRPr="00DA61E3">
              <w:rPr>
                <w:sz w:val="18"/>
                <w:szCs w:val="18"/>
              </w:rPr>
              <w:t>обозначение исполнения изделия</w:t>
            </w:r>
          </w:p>
        </w:tc>
        <w:tc>
          <w:tcPr>
            <w:tcW w:w="1302" w:type="dxa"/>
          </w:tcPr>
          <w:p w14:paraId="7BFDD632" w14:textId="77777777" w:rsidR="00BD5F2D" w:rsidRPr="00DA61E3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068B8A28" w14:textId="77777777" w:rsidTr="00A719EC">
        <w:tc>
          <w:tcPr>
            <w:tcW w:w="1065" w:type="dxa"/>
            <w:gridSpan w:val="2"/>
          </w:tcPr>
          <w:p w14:paraId="5BC8F022" w14:textId="77777777" w:rsidR="00BD5F2D" w:rsidRPr="00DA61E3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6B13167" w14:textId="77777777" w:rsidR="00BD5F2D" w:rsidRPr="00DA61E3" w:rsidRDefault="00BD5F2D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6C10939" w14:textId="77777777" w:rsidR="00BD5F2D" w:rsidRPr="00DA61E3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46B2CA12" w14:textId="77777777" w:rsidTr="00A719EC">
        <w:tc>
          <w:tcPr>
            <w:tcW w:w="1065" w:type="dxa"/>
            <w:gridSpan w:val="2"/>
          </w:tcPr>
          <w:p w14:paraId="5A4588F8" w14:textId="77777777" w:rsidR="00FE0E3F" w:rsidRPr="00DA61E3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14:paraId="38A487A8" w14:textId="77777777" w:rsidR="00FE0E3F" w:rsidRPr="00DA61E3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4" w:type="dxa"/>
            <w:gridSpan w:val="6"/>
            <w:tcBorders>
              <w:bottom w:val="single" w:sz="4" w:space="0" w:color="auto"/>
            </w:tcBorders>
          </w:tcPr>
          <w:p w14:paraId="2B22C9DD" w14:textId="77777777" w:rsidR="00FE0E3F" w:rsidRPr="00DA61E3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14:paraId="70C5F15D" w14:textId="77777777" w:rsidR="00FE0E3F" w:rsidRPr="00DA61E3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AF511A6" w14:textId="6A9EFFBD" w:rsidR="00FE0E3F" w:rsidRPr="00DA61E3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190414B8" w14:textId="77777777" w:rsidTr="00A719EC">
        <w:tc>
          <w:tcPr>
            <w:tcW w:w="1065" w:type="dxa"/>
            <w:gridSpan w:val="2"/>
          </w:tcPr>
          <w:p w14:paraId="63338BC8" w14:textId="77777777" w:rsidR="00C51257" w:rsidRPr="00DA61E3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65C8A369" w14:textId="77777777" w:rsidR="00FE0E3F" w:rsidRPr="00DA61E3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DA61E3">
              <w:rPr>
                <w:sz w:val="18"/>
                <w:szCs w:val="18"/>
              </w:rPr>
              <w:t>заводской или серийный</w:t>
            </w:r>
          </w:p>
          <w:p w14:paraId="4B8656E4" w14:textId="206BE1F8" w:rsidR="00C51257" w:rsidRPr="00DA61E3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DA61E3">
              <w:rPr>
                <w:sz w:val="18"/>
                <w:szCs w:val="18"/>
              </w:rPr>
              <w:t>номер изделия</w:t>
            </w:r>
          </w:p>
        </w:tc>
        <w:tc>
          <w:tcPr>
            <w:tcW w:w="1302" w:type="dxa"/>
          </w:tcPr>
          <w:p w14:paraId="7BC03D7E" w14:textId="77777777" w:rsidR="00C51257" w:rsidRPr="00DA61E3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284F8046" w14:textId="77777777" w:rsidTr="00A719EC">
        <w:tc>
          <w:tcPr>
            <w:tcW w:w="9639" w:type="dxa"/>
            <w:gridSpan w:val="12"/>
          </w:tcPr>
          <w:p w14:paraId="73B9571A" w14:textId="77777777" w:rsidR="00BD5F2D" w:rsidRPr="00DA61E3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57AA924C" w14:textId="77777777" w:rsidTr="00A719EC">
        <w:tc>
          <w:tcPr>
            <w:tcW w:w="9639" w:type="dxa"/>
            <w:gridSpan w:val="12"/>
          </w:tcPr>
          <w:p w14:paraId="31C7C3AD" w14:textId="77777777" w:rsidR="00BD5F2D" w:rsidRPr="00DA61E3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3921CC68" w14:textId="65E1333F" w:rsidTr="00A719EC">
        <w:tc>
          <w:tcPr>
            <w:tcW w:w="630" w:type="dxa"/>
          </w:tcPr>
          <w:p w14:paraId="5CEE32DA" w14:textId="1DB0F534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1.</w:t>
            </w:r>
          </w:p>
        </w:tc>
        <w:tc>
          <w:tcPr>
            <w:tcW w:w="1780" w:type="dxa"/>
            <w:gridSpan w:val="2"/>
          </w:tcPr>
          <w:p w14:paraId="6E532AB0" w14:textId="50C5A817" w:rsidR="00C076BE" w:rsidRPr="00DA61E3" w:rsidRDefault="00C076BE" w:rsidP="00C076BE">
            <w:pPr>
              <w:ind w:left="7"/>
              <w:jc w:val="right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Состав изделия:</w:t>
            </w:r>
          </w:p>
        </w:tc>
        <w:tc>
          <w:tcPr>
            <w:tcW w:w="7229" w:type="dxa"/>
            <w:gridSpan w:val="9"/>
          </w:tcPr>
          <w:p w14:paraId="0B77E822" w14:textId="472194B8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6C880B5B" w14:textId="4F29DB3A" w:rsidTr="00A719EC">
        <w:tc>
          <w:tcPr>
            <w:tcW w:w="630" w:type="dxa"/>
          </w:tcPr>
          <w:p w14:paraId="7DB38F29" w14:textId="77777777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5F319BB7" w14:textId="77777777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3CC11AC" w14:textId="37CAD4B7" w:rsidR="00C076BE" w:rsidRPr="00DA61E3" w:rsidRDefault="00C076BE" w:rsidP="00C076BE">
            <w:pPr>
              <w:ind w:left="7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 xml:space="preserve">антенна ГНСС </w:t>
            </w:r>
            <w:r w:rsidR="00E3298B" w:rsidRPr="00DA61E3">
              <w:rPr>
                <w:sz w:val="24"/>
                <w:szCs w:val="24"/>
              </w:rPr>
              <w:t>KROAK Marine</w:t>
            </w:r>
            <w:r w:rsidR="00E7243B" w:rsidRPr="00DA61E3">
              <w:rPr>
                <w:sz w:val="24"/>
                <w:szCs w:val="24"/>
              </w:rPr>
              <w:t xml:space="preserve"> _</w:t>
            </w:r>
            <w:r w:rsidR="00E7243B" w:rsidRPr="00DA61E3">
              <w:rPr>
                <w:sz w:val="24"/>
                <w:szCs w:val="24"/>
                <w:u w:val="single"/>
              </w:rPr>
              <w:t>1_</w:t>
            </w:r>
            <w:r w:rsidR="00E7243B" w:rsidRPr="00DA61E3">
              <w:rPr>
                <w:sz w:val="24"/>
                <w:szCs w:val="24"/>
              </w:rPr>
              <w:t xml:space="preserve"> шт.</w:t>
            </w:r>
          </w:p>
        </w:tc>
      </w:tr>
      <w:tr w:rsidR="00DA61E3" w:rsidRPr="00DA61E3" w14:paraId="1AD90842" w14:textId="716FB9C6" w:rsidTr="00A719EC">
        <w:tc>
          <w:tcPr>
            <w:tcW w:w="630" w:type="dxa"/>
          </w:tcPr>
          <w:p w14:paraId="5608635F" w14:textId="570D0E85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13431AB1" w14:textId="77777777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gridSpan w:val="2"/>
          </w:tcPr>
          <w:p w14:paraId="2EF14F03" w14:textId="0C76B9F7" w:rsidR="00C076BE" w:rsidRPr="00DA61E3" w:rsidRDefault="00C076BE" w:rsidP="00C076BE">
            <w:pPr>
              <w:jc w:val="right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-</w:t>
            </w:r>
          </w:p>
        </w:tc>
        <w:tc>
          <w:tcPr>
            <w:tcW w:w="6014" w:type="dxa"/>
            <w:gridSpan w:val="7"/>
          </w:tcPr>
          <w:p w14:paraId="6636CD33" w14:textId="13F27739" w:rsidR="00C076BE" w:rsidRPr="00DA61E3" w:rsidRDefault="00C076BE" w:rsidP="00C076BE">
            <w:pPr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 xml:space="preserve">тип крепления: резьбовое </w:t>
            </w:r>
            <w:r w:rsidR="00D854E9" w:rsidRPr="00DA61E3">
              <w:rPr>
                <w:sz w:val="24"/>
                <w:szCs w:val="24"/>
              </w:rPr>
              <w:t>G3/4"</w:t>
            </w:r>
          </w:p>
        </w:tc>
      </w:tr>
      <w:tr w:rsidR="00DA61E3" w:rsidRPr="00DA61E3" w14:paraId="5311B057" w14:textId="215C4605" w:rsidTr="00A719EC">
        <w:tc>
          <w:tcPr>
            <w:tcW w:w="630" w:type="dxa"/>
          </w:tcPr>
          <w:p w14:paraId="2332130D" w14:textId="0A94AF1D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6949635F" w14:textId="77777777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6BF6F4B2" w14:textId="18996F77" w:rsidR="00C076BE" w:rsidRPr="00DA61E3" w:rsidRDefault="00E000C0" w:rsidP="00E000C0">
            <w:pPr>
              <w:ind w:left="7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кабель антенный TNC</w:t>
            </w:r>
            <w:r w:rsidR="00E7243B" w:rsidRPr="00DA61E3">
              <w:rPr>
                <w:sz w:val="24"/>
                <w:szCs w:val="24"/>
                <w:lang w:val="en-US"/>
              </w:rPr>
              <w:t>male</w:t>
            </w:r>
            <w:r w:rsidRPr="00DA61E3">
              <w:rPr>
                <w:sz w:val="24"/>
                <w:szCs w:val="24"/>
              </w:rPr>
              <w:t>-SMA</w:t>
            </w:r>
            <w:r w:rsidR="00E7243B" w:rsidRPr="00DA61E3">
              <w:rPr>
                <w:sz w:val="24"/>
                <w:szCs w:val="24"/>
                <w:lang w:val="en-US"/>
              </w:rPr>
              <w:t>m</w:t>
            </w:r>
            <w:r w:rsidR="00F21EC8" w:rsidRPr="00DA61E3">
              <w:rPr>
                <w:sz w:val="24"/>
                <w:szCs w:val="24"/>
                <w:lang w:val="en-US"/>
              </w:rPr>
              <w:t>a</w:t>
            </w:r>
            <w:r w:rsidR="00E7243B" w:rsidRPr="00DA61E3">
              <w:rPr>
                <w:sz w:val="24"/>
                <w:szCs w:val="24"/>
                <w:lang w:val="en-US"/>
              </w:rPr>
              <w:t>le</w:t>
            </w:r>
            <w:r w:rsidRPr="00DA61E3">
              <w:rPr>
                <w:sz w:val="24"/>
                <w:szCs w:val="24"/>
              </w:rPr>
              <w:t>, ____ м</w:t>
            </w:r>
          </w:p>
        </w:tc>
      </w:tr>
      <w:tr w:rsidR="00DA61E3" w:rsidRPr="00DA61E3" w14:paraId="5E812F7F" w14:textId="7B62E62B" w:rsidTr="00A719EC">
        <w:tc>
          <w:tcPr>
            <w:tcW w:w="630" w:type="dxa"/>
          </w:tcPr>
          <w:p w14:paraId="5A21D1F9" w14:textId="0629D636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33F79983" w14:textId="77777777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C24F20A" w14:textId="11869DAA" w:rsidR="00C076BE" w:rsidRPr="00DA61E3" w:rsidRDefault="00E000C0" w:rsidP="00E000C0">
            <w:pPr>
              <w:ind w:left="7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грозозащитный элемент TNC-GD-2.5</w:t>
            </w:r>
            <w:r w:rsidR="00E7243B" w:rsidRPr="00DA61E3">
              <w:rPr>
                <w:sz w:val="24"/>
                <w:szCs w:val="24"/>
              </w:rPr>
              <w:t xml:space="preserve"> _</w:t>
            </w:r>
            <w:r w:rsidR="00E7243B" w:rsidRPr="00DA61E3">
              <w:rPr>
                <w:sz w:val="24"/>
                <w:szCs w:val="24"/>
                <w:u w:val="single"/>
              </w:rPr>
              <w:t>1_</w:t>
            </w:r>
            <w:r w:rsidR="00E7243B" w:rsidRPr="00DA61E3">
              <w:rPr>
                <w:sz w:val="24"/>
                <w:szCs w:val="24"/>
              </w:rPr>
              <w:t xml:space="preserve"> шт.</w:t>
            </w:r>
          </w:p>
        </w:tc>
      </w:tr>
      <w:tr w:rsidR="00DA61E3" w:rsidRPr="00DA61E3" w14:paraId="59A19A2A" w14:textId="09095FCD" w:rsidTr="00A719EC">
        <w:tc>
          <w:tcPr>
            <w:tcW w:w="630" w:type="dxa"/>
          </w:tcPr>
          <w:p w14:paraId="79BCC369" w14:textId="050EABD4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74D9B654" w14:textId="77777777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47AD043A" w14:textId="20DD9EDC" w:rsidR="00C076BE" w:rsidRPr="00DA61E3" w:rsidRDefault="0008222F" w:rsidP="00E000C0">
            <w:pPr>
              <w:ind w:left="7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к</w:t>
            </w:r>
            <w:r w:rsidR="00E000C0" w:rsidRPr="00DA61E3">
              <w:rPr>
                <w:sz w:val="24"/>
                <w:szCs w:val="24"/>
              </w:rPr>
              <w:t>репление</w:t>
            </w:r>
            <w:r w:rsidRPr="00DA61E3">
              <w:rPr>
                <w:sz w:val="24"/>
                <w:szCs w:val="24"/>
              </w:rPr>
              <w:t xml:space="preserve"> антенное </w:t>
            </w:r>
            <w:r w:rsidR="0079109E" w:rsidRPr="00DA61E3">
              <w:rPr>
                <w:sz w:val="24"/>
                <w:szCs w:val="24"/>
              </w:rPr>
              <w:t xml:space="preserve">для </w:t>
            </w:r>
            <w:r w:rsidR="0052144A" w:rsidRPr="00DA61E3">
              <w:rPr>
                <w:sz w:val="24"/>
                <w:szCs w:val="24"/>
              </w:rPr>
              <w:t>G3/4"</w:t>
            </w:r>
            <w:r w:rsidR="00E7243B" w:rsidRPr="00DA61E3">
              <w:rPr>
                <w:sz w:val="24"/>
                <w:szCs w:val="24"/>
              </w:rPr>
              <w:t xml:space="preserve"> _</w:t>
            </w:r>
            <w:r w:rsidR="00E7243B" w:rsidRPr="00DA61E3">
              <w:rPr>
                <w:sz w:val="24"/>
                <w:szCs w:val="24"/>
                <w:u w:val="single"/>
              </w:rPr>
              <w:t>1_</w:t>
            </w:r>
            <w:r w:rsidR="00E7243B" w:rsidRPr="00DA61E3">
              <w:rPr>
                <w:sz w:val="24"/>
                <w:szCs w:val="24"/>
              </w:rPr>
              <w:t xml:space="preserve"> шт.</w:t>
            </w:r>
          </w:p>
        </w:tc>
      </w:tr>
      <w:tr w:rsidR="00DA61E3" w:rsidRPr="00DA61E3" w14:paraId="168D59FA" w14:textId="258BD967" w:rsidTr="00A719EC">
        <w:tc>
          <w:tcPr>
            <w:tcW w:w="630" w:type="dxa"/>
          </w:tcPr>
          <w:p w14:paraId="131E902A" w14:textId="6D2DBC1D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01AB678A" w14:textId="77777777" w:rsidR="00C076BE" w:rsidRPr="00DA61E3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011FF9D9" w14:textId="06AEF9A2" w:rsidR="00C076BE" w:rsidRPr="00DA61E3" w:rsidRDefault="00C076BE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DA61E3" w:rsidRPr="00DA61E3" w14:paraId="09F1E48D" w14:textId="77777777" w:rsidTr="00A719EC">
        <w:tc>
          <w:tcPr>
            <w:tcW w:w="630" w:type="dxa"/>
          </w:tcPr>
          <w:p w14:paraId="2B100080" w14:textId="2A3F5B2D" w:rsidR="00CD2F79" w:rsidRPr="00DA61E3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11"/>
          </w:tcPr>
          <w:p w14:paraId="5329E98F" w14:textId="4646D379" w:rsidR="00CD2F79" w:rsidRPr="00DA61E3" w:rsidRDefault="00CD2F79" w:rsidP="00E000C0">
            <w:pPr>
              <w:ind w:left="7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Свидетельство о приемке</w:t>
            </w:r>
          </w:p>
        </w:tc>
      </w:tr>
      <w:tr w:rsidR="00DA61E3" w:rsidRPr="00DA61E3" w14:paraId="2B38F73D" w14:textId="77777777" w:rsidTr="00A719EC">
        <w:tc>
          <w:tcPr>
            <w:tcW w:w="630" w:type="dxa"/>
          </w:tcPr>
          <w:p w14:paraId="18F61D55" w14:textId="77777777" w:rsidR="00CD2F79" w:rsidRPr="00DA61E3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34D00412" w14:textId="24C6317B" w:rsidR="00CD2F79" w:rsidRPr="00DA61E3" w:rsidRDefault="00CD2F79" w:rsidP="00E000C0">
            <w:pPr>
              <w:ind w:left="7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Изделие изготовлено в соответствии с действующей технической документацией и признано годным для эксплуатации</w:t>
            </w:r>
          </w:p>
        </w:tc>
      </w:tr>
      <w:tr w:rsidR="00DA61E3" w:rsidRPr="00DA61E3" w14:paraId="0CAFFE05" w14:textId="77777777" w:rsidTr="00A719EC">
        <w:tc>
          <w:tcPr>
            <w:tcW w:w="630" w:type="dxa"/>
          </w:tcPr>
          <w:p w14:paraId="1AF4E728" w14:textId="77777777" w:rsidR="00A719EC" w:rsidRPr="00DA61E3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4054B4FC" w14:textId="77777777" w:rsidR="00A719EC" w:rsidRPr="00DA61E3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DA61E3" w:rsidRPr="00DA61E3" w14:paraId="1292952D" w14:textId="77777777" w:rsidTr="00A719EC">
        <w:tc>
          <w:tcPr>
            <w:tcW w:w="630" w:type="dxa"/>
          </w:tcPr>
          <w:p w14:paraId="22682163" w14:textId="77777777" w:rsidR="00A719EC" w:rsidRPr="00DA61E3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0FD5A7C9" w14:textId="77777777" w:rsidR="00A719EC" w:rsidRPr="00DA61E3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DA61E3" w:rsidRPr="00DA61E3" w14:paraId="25A748A1" w14:textId="77777777" w:rsidTr="00A719EC">
        <w:tc>
          <w:tcPr>
            <w:tcW w:w="9639" w:type="dxa"/>
            <w:gridSpan w:val="12"/>
          </w:tcPr>
          <w:p w14:paraId="1E7911A9" w14:textId="1EE291A6" w:rsidR="00227E1E" w:rsidRPr="00DA61E3" w:rsidRDefault="00227E1E" w:rsidP="0015339D">
            <w:pPr>
              <w:jc w:val="center"/>
              <w:rPr>
                <w:sz w:val="24"/>
                <w:szCs w:val="24"/>
              </w:rPr>
            </w:pPr>
          </w:p>
        </w:tc>
      </w:tr>
      <w:tr w:rsidR="00DA61E3" w:rsidRPr="00DA61E3" w14:paraId="27E18896" w14:textId="54CB0A7D" w:rsidTr="00A719EC">
        <w:tc>
          <w:tcPr>
            <w:tcW w:w="3975" w:type="dxa"/>
            <w:gridSpan w:val="8"/>
          </w:tcPr>
          <w:p w14:paraId="0714111F" w14:textId="17043235" w:rsidR="0015339D" w:rsidRPr="00DA61E3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0C5E4185" w14:textId="77777777" w:rsidR="0015339D" w:rsidRPr="00DA61E3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  <w:r w:rsidRPr="00DA61E3">
              <w:rPr>
                <w:bCs/>
                <w:spacing w:val="-17"/>
                <w:w w:val="105"/>
                <w:sz w:val="24"/>
                <w:szCs w:val="24"/>
              </w:rPr>
              <w:t>Начальник ОТК</w:t>
            </w:r>
          </w:p>
        </w:tc>
      </w:tr>
      <w:tr w:rsidR="00DA61E3" w:rsidRPr="00DA61E3" w14:paraId="19CEBF02" w14:textId="77777777" w:rsidTr="00A719EC">
        <w:tc>
          <w:tcPr>
            <w:tcW w:w="3975" w:type="dxa"/>
            <w:gridSpan w:val="8"/>
          </w:tcPr>
          <w:p w14:paraId="10341077" w14:textId="77777777" w:rsidR="0015339D" w:rsidRPr="00DA61E3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38687149" w14:textId="77777777" w:rsidR="0015339D" w:rsidRPr="00DA61E3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</w:p>
        </w:tc>
      </w:tr>
      <w:tr w:rsidR="00DA61E3" w:rsidRPr="00DA61E3" w14:paraId="41228E55" w14:textId="2E728350" w:rsidTr="00A719EC">
        <w:tc>
          <w:tcPr>
            <w:tcW w:w="3827" w:type="dxa"/>
            <w:gridSpan w:val="6"/>
          </w:tcPr>
          <w:p w14:paraId="056D0FC7" w14:textId="463F2345" w:rsidR="009D2032" w:rsidRPr="00DA61E3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  <w:r w:rsidRPr="00DA61E3">
              <w:rPr>
                <w:sz w:val="24"/>
                <w:szCs w:val="24"/>
              </w:rPr>
              <w:t>МП</w:t>
            </w:r>
          </w:p>
        </w:tc>
        <w:tc>
          <w:tcPr>
            <w:tcW w:w="142" w:type="dxa"/>
          </w:tcPr>
          <w:p w14:paraId="30555B20" w14:textId="68B6C20C" w:rsidR="009D2032" w:rsidRPr="00DA61E3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742EE08" w14:textId="3894678D" w:rsidR="009D2032" w:rsidRPr="00DA61E3" w:rsidRDefault="009D2032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4402F94B" w14:textId="00F2E0D0" w:rsidR="009D2032" w:rsidRPr="00DA61E3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A244F7A" w14:textId="77777777" w:rsidR="009D2032" w:rsidRPr="00DA61E3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</w:tr>
      <w:tr w:rsidR="00DA61E3" w:rsidRPr="00DA61E3" w14:paraId="187EC3BB" w14:textId="399F3BD9" w:rsidTr="00A719EC">
        <w:tc>
          <w:tcPr>
            <w:tcW w:w="3827" w:type="dxa"/>
            <w:gridSpan w:val="6"/>
          </w:tcPr>
          <w:p w14:paraId="5A0B30DE" w14:textId="77777777" w:rsidR="009D2032" w:rsidRPr="00DA61E3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4015FEFB" w14:textId="77777777" w:rsidR="009D2032" w:rsidRPr="00DA61E3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6B245DE" w14:textId="7FF39E8A" w:rsidR="009D2032" w:rsidRPr="00DA61E3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DA61E3">
              <w:rPr>
                <w:sz w:val="18"/>
                <w:szCs w:val="18"/>
              </w:rPr>
              <w:t>личная подпись</w:t>
            </w:r>
          </w:p>
        </w:tc>
        <w:tc>
          <w:tcPr>
            <w:tcW w:w="142" w:type="dxa"/>
          </w:tcPr>
          <w:p w14:paraId="7A5E8E1C" w14:textId="06D78FBF" w:rsidR="009D2032" w:rsidRPr="00DA61E3" w:rsidRDefault="009D2032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CC7B519" w14:textId="6D48ADE1" w:rsidR="009D2032" w:rsidRPr="00DA61E3" w:rsidRDefault="009D2032" w:rsidP="0015339D">
            <w:pPr>
              <w:jc w:val="center"/>
              <w:rPr>
                <w:sz w:val="18"/>
                <w:szCs w:val="18"/>
              </w:rPr>
            </w:pPr>
            <w:r w:rsidRPr="00DA61E3">
              <w:rPr>
                <w:sz w:val="18"/>
                <w:szCs w:val="18"/>
              </w:rPr>
              <w:t>И.О. Фамилия</w:t>
            </w:r>
          </w:p>
        </w:tc>
      </w:tr>
      <w:tr w:rsidR="00DA61E3" w:rsidRPr="00DA61E3" w14:paraId="04215F52" w14:textId="77777777" w:rsidTr="00A719EC">
        <w:tc>
          <w:tcPr>
            <w:tcW w:w="3827" w:type="dxa"/>
            <w:gridSpan w:val="6"/>
          </w:tcPr>
          <w:p w14:paraId="3174DE08" w14:textId="77777777" w:rsidR="0015339D" w:rsidRPr="00DA61E3" w:rsidRDefault="0015339D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6B76B3F1" w14:textId="77777777" w:rsidR="0015339D" w:rsidRPr="00DA61E3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E218FD" w14:textId="77777777" w:rsidR="0015339D" w:rsidRPr="00DA61E3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53E5863D" w14:textId="77777777" w:rsidR="0015339D" w:rsidRPr="00DA61E3" w:rsidRDefault="0015339D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75BB451" w14:textId="77777777" w:rsidR="0015339D" w:rsidRPr="00DA61E3" w:rsidRDefault="0015339D" w:rsidP="0015339D">
            <w:pPr>
              <w:jc w:val="center"/>
              <w:rPr>
                <w:sz w:val="18"/>
                <w:szCs w:val="18"/>
              </w:rPr>
            </w:pPr>
          </w:p>
        </w:tc>
      </w:tr>
      <w:tr w:rsidR="00DA61E3" w:rsidRPr="00DA61E3" w14:paraId="631D5C07" w14:textId="4141F3ED" w:rsidTr="00A719EC">
        <w:tc>
          <w:tcPr>
            <w:tcW w:w="3827" w:type="dxa"/>
            <w:gridSpan w:val="6"/>
          </w:tcPr>
          <w:p w14:paraId="2C5D48B4" w14:textId="77777777" w:rsidR="009D2032" w:rsidRPr="00DA61E3" w:rsidRDefault="009D2032" w:rsidP="0015339D">
            <w:pPr>
              <w:ind w:left="113" w:right="113"/>
              <w:jc w:val="center"/>
            </w:pPr>
          </w:p>
        </w:tc>
        <w:tc>
          <w:tcPr>
            <w:tcW w:w="142" w:type="dxa"/>
          </w:tcPr>
          <w:p w14:paraId="01E17E71" w14:textId="77777777" w:rsidR="009D2032" w:rsidRPr="00DA61E3" w:rsidRDefault="009D2032" w:rsidP="0015339D">
            <w:pPr>
              <w:ind w:left="113" w:right="113"/>
              <w:jc w:val="center"/>
            </w:pPr>
          </w:p>
        </w:tc>
        <w:tc>
          <w:tcPr>
            <w:tcW w:w="2268" w:type="dxa"/>
            <w:gridSpan w:val="2"/>
          </w:tcPr>
          <w:p w14:paraId="11BAFD68" w14:textId="46E217CD" w:rsidR="009D2032" w:rsidRPr="00DA61E3" w:rsidRDefault="00783DAE" w:rsidP="0015339D">
            <w:pPr>
              <w:ind w:left="113" w:right="113"/>
              <w:jc w:val="center"/>
            </w:pPr>
            <w:r w:rsidRPr="00DA61E3">
              <w:t>_</w:t>
            </w:r>
            <w:r w:rsidR="0015339D" w:rsidRPr="00DA61E3">
              <w:t>_</w:t>
            </w:r>
            <w:r w:rsidRPr="00DA61E3">
              <w:t>__.__</w:t>
            </w:r>
            <w:r w:rsidR="0015339D" w:rsidRPr="00DA61E3">
              <w:t>_</w:t>
            </w:r>
            <w:r w:rsidRPr="00DA61E3">
              <w:t>_.____</w:t>
            </w:r>
            <w:r w:rsidR="0015339D" w:rsidRPr="00DA61E3">
              <w:t>__</w:t>
            </w:r>
            <w:r w:rsidRPr="00DA61E3">
              <w:t>___</w:t>
            </w:r>
          </w:p>
        </w:tc>
        <w:tc>
          <w:tcPr>
            <w:tcW w:w="142" w:type="dxa"/>
          </w:tcPr>
          <w:p w14:paraId="4D98345B" w14:textId="77777777" w:rsidR="009D2032" w:rsidRPr="00DA61E3" w:rsidRDefault="009D2032" w:rsidP="0015339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1A37AB62" w14:textId="77777777" w:rsidR="009D2032" w:rsidRPr="00DA61E3" w:rsidRDefault="009D2032" w:rsidP="0015339D">
            <w:pPr>
              <w:rPr>
                <w:sz w:val="24"/>
                <w:szCs w:val="24"/>
              </w:rPr>
            </w:pPr>
          </w:p>
        </w:tc>
      </w:tr>
      <w:tr w:rsidR="00823111" w:rsidRPr="00DA61E3" w14:paraId="47418E20" w14:textId="5D7A6125" w:rsidTr="00A719EC">
        <w:tc>
          <w:tcPr>
            <w:tcW w:w="3827" w:type="dxa"/>
            <w:gridSpan w:val="6"/>
          </w:tcPr>
          <w:p w14:paraId="17CA6CBB" w14:textId="77777777" w:rsidR="00783DAE" w:rsidRPr="00DA61E3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6AAF3546" w14:textId="77777777" w:rsidR="00783DAE" w:rsidRPr="00DA61E3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B9F21D" w14:textId="482C75C7" w:rsidR="00783DAE" w:rsidRPr="00DA61E3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DA61E3">
              <w:rPr>
                <w:sz w:val="18"/>
                <w:szCs w:val="18"/>
              </w:rPr>
              <w:t>число, месяц, год</w:t>
            </w:r>
          </w:p>
        </w:tc>
        <w:tc>
          <w:tcPr>
            <w:tcW w:w="142" w:type="dxa"/>
          </w:tcPr>
          <w:p w14:paraId="378A1482" w14:textId="77777777" w:rsidR="00783DAE" w:rsidRPr="00DA61E3" w:rsidRDefault="00783DAE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3AEDB0F8" w14:textId="77777777" w:rsidR="00783DAE" w:rsidRPr="00DA61E3" w:rsidRDefault="00783DAE" w:rsidP="0015339D">
            <w:pPr>
              <w:rPr>
                <w:sz w:val="18"/>
                <w:szCs w:val="18"/>
              </w:rPr>
            </w:pPr>
          </w:p>
        </w:tc>
      </w:tr>
    </w:tbl>
    <w:p w14:paraId="1F344D99" w14:textId="77777777" w:rsidR="005A1287" w:rsidRPr="00DA61E3" w:rsidRDefault="005A1287" w:rsidP="00A96821"/>
    <w:sectPr w:rsidR="005A1287" w:rsidRPr="00DA61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9D6C" w14:textId="77777777" w:rsidR="00482FF9" w:rsidRDefault="00482FF9">
      <w:r>
        <w:separator/>
      </w:r>
    </w:p>
  </w:endnote>
  <w:endnote w:type="continuationSeparator" w:id="0">
    <w:p w14:paraId="5F922608" w14:textId="77777777" w:rsidR="00482FF9" w:rsidRDefault="0048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ED57" w14:textId="77777777" w:rsidR="00482FF9" w:rsidRDefault="00482FF9">
      <w:r>
        <w:separator/>
      </w:r>
    </w:p>
  </w:footnote>
  <w:footnote w:type="continuationSeparator" w:id="0">
    <w:p w14:paraId="51D3EF68" w14:textId="77777777" w:rsidR="00482FF9" w:rsidRDefault="0048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754BA"/>
    <w:rsid w:val="0008222F"/>
    <w:rsid w:val="00085D2D"/>
    <w:rsid w:val="000E4129"/>
    <w:rsid w:val="0015339D"/>
    <w:rsid w:val="00227E1E"/>
    <w:rsid w:val="002332F3"/>
    <w:rsid w:val="00294799"/>
    <w:rsid w:val="002949BB"/>
    <w:rsid w:val="003E356C"/>
    <w:rsid w:val="004732FA"/>
    <w:rsid w:val="00482FF9"/>
    <w:rsid w:val="0048568C"/>
    <w:rsid w:val="00514B7C"/>
    <w:rsid w:val="0052144A"/>
    <w:rsid w:val="005729AB"/>
    <w:rsid w:val="005A1287"/>
    <w:rsid w:val="005E1152"/>
    <w:rsid w:val="00651312"/>
    <w:rsid w:val="00783DAE"/>
    <w:rsid w:val="0079109E"/>
    <w:rsid w:val="00797A1B"/>
    <w:rsid w:val="007F4F80"/>
    <w:rsid w:val="00823111"/>
    <w:rsid w:val="008659D6"/>
    <w:rsid w:val="009D2032"/>
    <w:rsid w:val="00A719EC"/>
    <w:rsid w:val="00A96821"/>
    <w:rsid w:val="00BD5F2D"/>
    <w:rsid w:val="00BE3624"/>
    <w:rsid w:val="00C076BE"/>
    <w:rsid w:val="00C51257"/>
    <w:rsid w:val="00C713C1"/>
    <w:rsid w:val="00C83FA5"/>
    <w:rsid w:val="00C97FC9"/>
    <w:rsid w:val="00CD2F79"/>
    <w:rsid w:val="00CD55B9"/>
    <w:rsid w:val="00D63872"/>
    <w:rsid w:val="00D854E9"/>
    <w:rsid w:val="00DA61E3"/>
    <w:rsid w:val="00DF461E"/>
    <w:rsid w:val="00E000C0"/>
    <w:rsid w:val="00E12FD9"/>
    <w:rsid w:val="00E3298B"/>
    <w:rsid w:val="00E7243B"/>
    <w:rsid w:val="00EB1554"/>
    <w:rsid w:val="00ED6892"/>
    <w:rsid w:val="00F21EC8"/>
    <w:rsid w:val="00F7691D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8</cp:revision>
  <cp:lastPrinted>2016-11-07T11:58:00Z</cp:lastPrinted>
  <dcterms:created xsi:type="dcterms:W3CDTF">2025-07-28T08:23:00Z</dcterms:created>
  <dcterms:modified xsi:type="dcterms:W3CDTF">2025-07-28T08:28:00Z</dcterms:modified>
  <cp:category>Word 2000</cp:category>
</cp:coreProperties>
</file>