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Pr="00425115" w:rsidRDefault="005A1287" w:rsidP="00A96821">
      <w:pPr>
        <w:framePr w:h="260" w:wrap="around" w:hAnchor="margin" w:x="-599" w:y="1" w:anchorLock="1"/>
      </w:pPr>
      <w:r w:rsidRPr="00425115">
        <w:fldChar w:fldCharType="begin"/>
      </w:r>
      <w:r w:rsidRPr="00425115">
        <w:instrText xml:space="preserve"> SET НИ </w:instrText>
      </w:r>
      <w:r w:rsidR="008F5ACB">
        <w:fldChar w:fldCharType="begin"/>
      </w:r>
      <w:r w:rsidR="008F5ACB">
        <w:instrText xml:space="preserve"> FILLIN "Введите наименование и шифр изделия:"\o  \* MERGEFORMAT </w:instrText>
      </w:r>
      <w:r w:rsidR="008F5ACB">
        <w:fldChar w:fldCharType="separate"/>
      </w:r>
      <w:r w:rsidRPr="00425115">
        <w:instrText>Изделие 3Ю-00-4</w:instrText>
      </w:r>
      <w:r w:rsidR="008F5ACB">
        <w:fldChar w:fldCharType="end"/>
      </w:r>
      <w:r w:rsidRPr="00425115">
        <w:instrText xml:space="preserve"> \* MERGEFORMAT </w:instrText>
      </w:r>
      <w:r w:rsidRPr="00425115">
        <w:fldChar w:fldCharType="separate"/>
      </w:r>
      <w:bookmarkStart w:id="0" w:name="НИ"/>
      <w:r w:rsidRPr="00425115">
        <w:rPr>
          <w:noProof/>
        </w:rPr>
        <w:t>Изделие 3Ю-00-4</w:t>
      </w:r>
      <w:bookmarkEnd w:id="0"/>
      <w:r w:rsidRPr="00425115">
        <w:fldChar w:fldCharType="end"/>
      </w:r>
      <w:r w:rsidRPr="00425115">
        <w:fldChar w:fldCharType="begin"/>
      </w:r>
      <w:r w:rsidRPr="00425115">
        <w:instrText xml:space="preserve"> SET НД </w:instrText>
      </w:r>
      <w:r w:rsidR="008F5ACB">
        <w:fldChar w:fldCharType="begin"/>
      </w:r>
      <w:r w:rsidR="008F5ACB">
        <w:instrText xml:space="preserve"> FILLIN "Введите наименование документа, на который выпускается лист утверждения:"\o  \* MERGEFORMAT </w:instrText>
      </w:r>
      <w:r w:rsidR="008F5ACB">
        <w:fldChar w:fldCharType="separate"/>
      </w:r>
      <w:r w:rsidRPr="00425115">
        <w:instrText>Технические условия</w:instrText>
      </w:r>
      <w:r w:rsidR="008F5ACB">
        <w:fldChar w:fldCharType="end"/>
      </w:r>
      <w:r w:rsidRPr="00425115">
        <w:instrText xml:space="preserve"> \* MERGEFORMAT </w:instrText>
      </w:r>
      <w:r w:rsidRPr="00425115">
        <w:fldChar w:fldCharType="separate"/>
      </w:r>
      <w:bookmarkStart w:id="1" w:name="НД"/>
      <w:r w:rsidRPr="00425115">
        <w:rPr>
          <w:noProof/>
        </w:rPr>
        <w:t>Технические условия</w:t>
      </w:r>
      <w:bookmarkEnd w:id="1"/>
      <w:r w:rsidRPr="00425115">
        <w:fldChar w:fldCharType="end"/>
      </w:r>
      <w:r w:rsidRPr="00425115">
        <w:fldChar w:fldCharType="begin"/>
      </w:r>
      <w:r w:rsidRPr="00425115">
        <w:instrText xml:space="preserve"> SET ОД </w:instrText>
      </w:r>
      <w:r w:rsidR="008F5ACB">
        <w:fldChar w:fldCharType="begin"/>
      </w:r>
      <w:r w:rsidR="008F5ACB">
        <w:instrText xml:space="preserve"> FILLIN "Введите обозначение документа, на который выпускается лист утверждения:"\o  \*</w:instrText>
      </w:r>
      <w:r w:rsidR="008F5ACB">
        <w:instrText xml:space="preserve"> MERGEFORMAT </w:instrText>
      </w:r>
      <w:r w:rsidR="008F5ACB">
        <w:fldChar w:fldCharType="separate"/>
      </w:r>
      <w:r w:rsidRPr="00425115">
        <w:instrText>НМКБ.469332.001 ТУ</w:instrText>
      </w:r>
      <w:r w:rsidR="008F5ACB">
        <w:fldChar w:fldCharType="end"/>
      </w:r>
      <w:r w:rsidRPr="00425115">
        <w:instrText xml:space="preserve"> \* MERGEFORMAT </w:instrText>
      </w:r>
      <w:r w:rsidRPr="00425115">
        <w:fldChar w:fldCharType="separate"/>
      </w:r>
      <w:bookmarkStart w:id="2" w:name="ОД"/>
      <w:r w:rsidRPr="00425115">
        <w:rPr>
          <w:noProof/>
        </w:rPr>
        <w:t>НМКБ.469332.001 ТУ</w:t>
      </w:r>
      <w:bookmarkEnd w:id="2"/>
      <w:r w:rsidRPr="00425115">
        <w:fldChar w:fldCharType="end"/>
      </w:r>
    </w:p>
    <w:tbl>
      <w:tblPr>
        <w:tblW w:w="963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35"/>
        <w:gridCol w:w="1345"/>
        <w:gridCol w:w="545"/>
        <w:gridCol w:w="872"/>
        <w:gridCol w:w="142"/>
        <w:gridCol w:w="6"/>
        <w:gridCol w:w="2262"/>
        <w:gridCol w:w="142"/>
        <w:gridCol w:w="1958"/>
        <w:gridCol w:w="1302"/>
      </w:tblGrid>
      <w:tr w:rsidR="00425115" w:rsidRPr="00425115" w14:paraId="2B270894" w14:textId="77777777" w:rsidTr="00A719EC">
        <w:trPr>
          <w:trHeight w:val="480"/>
        </w:trPr>
        <w:tc>
          <w:tcPr>
            <w:tcW w:w="9639" w:type="dxa"/>
            <w:gridSpan w:val="11"/>
          </w:tcPr>
          <w:p w14:paraId="7E150F45" w14:textId="77777777" w:rsidR="00A96821" w:rsidRPr="00425115" w:rsidRDefault="00A96821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1CB6C818" w14:textId="08F7C819" w:rsidR="005A1287" w:rsidRPr="00425115" w:rsidRDefault="00A96821" w:rsidP="0015339D">
            <w:pPr>
              <w:pStyle w:val="3"/>
              <w:spacing w:before="0" w:after="0" w:line="240" w:lineRule="auto"/>
            </w:pPr>
            <w:r w:rsidRPr="00425115">
              <w:rPr>
                <w:sz w:val="24"/>
                <w:szCs w:val="24"/>
              </w:rPr>
              <w:t>«</w:t>
            </w:r>
            <w:r w:rsidRPr="00425115">
              <w:rPr>
                <w:spacing w:val="-3"/>
                <w:w w:val="105"/>
                <w:sz w:val="24"/>
                <w:szCs w:val="24"/>
              </w:rPr>
              <w:t>ШИВА НЕТВОРК</w:t>
            </w:r>
            <w:r w:rsidRPr="00425115">
              <w:rPr>
                <w:sz w:val="24"/>
                <w:szCs w:val="24"/>
              </w:rPr>
              <w:t>»</w:t>
            </w:r>
          </w:p>
        </w:tc>
      </w:tr>
      <w:tr w:rsidR="00425115" w:rsidRPr="00425115" w14:paraId="6A29A4D8" w14:textId="77777777" w:rsidTr="00A719EC">
        <w:tc>
          <w:tcPr>
            <w:tcW w:w="9639" w:type="dxa"/>
            <w:gridSpan w:val="11"/>
          </w:tcPr>
          <w:p w14:paraId="3E269B89" w14:textId="5C2398B7" w:rsidR="00A96821" w:rsidRPr="00425115" w:rsidRDefault="00A96821" w:rsidP="0015339D">
            <w:pPr>
              <w:jc w:val="center"/>
              <w:rPr>
                <w:sz w:val="22"/>
                <w:szCs w:val="22"/>
              </w:rPr>
            </w:pPr>
          </w:p>
        </w:tc>
      </w:tr>
      <w:tr w:rsidR="00425115" w:rsidRPr="00425115" w14:paraId="27287287" w14:textId="77777777" w:rsidTr="00A719EC">
        <w:tc>
          <w:tcPr>
            <w:tcW w:w="9639" w:type="dxa"/>
            <w:gridSpan w:val="11"/>
          </w:tcPr>
          <w:p w14:paraId="5AA5D6A6" w14:textId="1E76A228" w:rsidR="00A96821" w:rsidRPr="00425115" w:rsidRDefault="009D2032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noProof/>
                <w:spacing w:val="-1"/>
                <w:w w:val="105"/>
              </w:rPr>
              <w:drawing>
                <wp:inline distT="0" distB="0" distL="0" distR="0" wp14:anchorId="48379752" wp14:editId="17B506DF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115" w:rsidRPr="00425115" w14:paraId="02F7FD1F" w14:textId="22394B8E" w:rsidTr="00A719EC">
        <w:tc>
          <w:tcPr>
            <w:tcW w:w="1065" w:type="dxa"/>
            <w:gridSpan w:val="2"/>
          </w:tcPr>
          <w:p w14:paraId="55BE5ED0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03482D21" w14:textId="427967F0" w:rsidR="00C51257" w:rsidRPr="00425115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B144BC0" w14:textId="77777777" w:rsidR="00C51257" w:rsidRPr="00425115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C881D42" w14:textId="77777777" w:rsidTr="00A719EC">
        <w:tc>
          <w:tcPr>
            <w:tcW w:w="1065" w:type="dxa"/>
            <w:gridSpan w:val="2"/>
          </w:tcPr>
          <w:p w14:paraId="08AE9A2D" w14:textId="77777777" w:rsidR="00CD55B9" w:rsidRPr="00425115" w:rsidRDefault="00CD55B9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2D5D6613" w14:textId="77777777" w:rsidR="00CD55B9" w:rsidRPr="00425115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321A371" w14:textId="77777777" w:rsidR="00CD55B9" w:rsidRPr="00425115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CAE70F7" w14:textId="77777777" w:rsidTr="00A719EC">
        <w:tc>
          <w:tcPr>
            <w:tcW w:w="1065" w:type="dxa"/>
            <w:gridSpan w:val="2"/>
          </w:tcPr>
          <w:p w14:paraId="33FB4F4C" w14:textId="77777777" w:rsidR="00A719EC" w:rsidRPr="00425115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4B1DF159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6C0C766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3D64D06" w14:textId="77777777" w:rsidTr="00A719EC">
        <w:tc>
          <w:tcPr>
            <w:tcW w:w="1065" w:type="dxa"/>
            <w:gridSpan w:val="2"/>
          </w:tcPr>
          <w:p w14:paraId="007F7DC3" w14:textId="77777777" w:rsidR="00A719EC" w:rsidRPr="00425115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36084AFA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73127F1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8F8A184" w14:textId="3EDF23BD" w:rsidTr="00A719EC">
        <w:tc>
          <w:tcPr>
            <w:tcW w:w="1065" w:type="dxa"/>
            <w:gridSpan w:val="2"/>
          </w:tcPr>
          <w:p w14:paraId="659B994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  <w:tcBorders>
              <w:bottom w:val="single" w:sz="4" w:space="0" w:color="auto"/>
            </w:tcBorders>
          </w:tcPr>
          <w:p w14:paraId="26DF8B88" w14:textId="1F4D4FE0" w:rsidR="00C51257" w:rsidRPr="003A7EE6" w:rsidRDefault="003A7EE6" w:rsidP="0015339D">
            <w:pPr>
              <w:jc w:val="center"/>
              <w:rPr>
                <w:b/>
                <w:bCs/>
                <w:sz w:val="40"/>
                <w:szCs w:val="40"/>
              </w:rPr>
            </w:pPr>
            <w:r w:rsidRPr="003A7EE6">
              <w:rPr>
                <w:b/>
                <w:bCs/>
                <w:sz w:val="36"/>
                <w:szCs w:val="36"/>
              </w:rPr>
              <w:t>МОДУЛЬ ХРАНИТЕЛЯ ВРЕМЕНИ</w:t>
            </w:r>
            <w:r w:rsidRPr="003A7EE6">
              <w:rPr>
                <w:b/>
                <w:bCs/>
                <w:sz w:val="36"/>
                <w:szCs w:val="36"/>
              </w:rPr>
              <w:br/>
            </w:r>
            <w:r w:rsidRPr="003A7EE6">
              <w:rPr>
                <w:b/>
                <w:bCs/>
                <w:sz w:val="36"/>
                <w:szCs w:val="36"/>
              </w:rPr>
              <w:t>QUANTUM</w:t>
            </w:r>
            <w:r>
              <w:rPr>
                <w:b/>
                <w:bCs/>
                <w:sz w:val="36"/>
                <w:szCs w:val="36"/>
              </w:rPr>
              <w:t xml:space="preserve">-      -      </w:t>
            </w:r>
          </w:p>
        </w:tc>
        <w:tc>
          <w:tcPr>
            <w:tcW w:w="1302" w:type="dxa"/>
          </w:tcPr>
          <w:p w14:paraId="116AE3BA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7749A77" w14:textId="76983B17" w:rsidTr="00A719EC">
        <w:tc>
          <w:tcPr>
            <w:tcW w:w="1065" w:type="dxa"/>
            <w:gridSpan w:val="2"/>
          </w:tcPr>
          <w:p w14:paraId="55299637" w14:textId="148A77A0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  <w:tcBorders>
              <w:top w:val="single" w:sz="4" w:space="0" w:color="auto"/>
            </w:tcBorders>
          </w:tcPr>
          <w:p w14:paraId="14E0F101" w14:textId="1D2C6442" w:rsidR="00C51257" w:rsidRPr="00425115" w:rsidRDefault="00C51257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302" w:type="dxa"/>
          </w:tcPr>
          <w:p w14:paraId="491FEA19" w14:textId="77777777" w:rsidR="00C51257" w:rsidRPr="00425115" w:rsidRDefault="00C51257" w:rsidP="0015339D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EC82537" w14:textId="5BE44CF7" w:rsidTr="00A719EC">
        <w:tc>
          <w:tcPr>
            <w:tcW w:w="1065" w:type="dxa"/>
            <w:gridSpan w:val="2"/>
          </w:tcPr>
          <w:p w14:paraId="0B37DC7E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55D88737" w14:textId="77777777" w:rsidR="00C51257" w:rsidRPr="00425115" w:rsidRDefault="00C51257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0697DC4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060F0C33" w14:textId="77777777" w:rsidTr="00A719EC">
        <w:tc>
          <w:tcPr>
            <w:tcW w:w="1065" w:type="dxa"/>
            <w:gridSpan w:val="2"/>
          </w:tcPr>
          <w:p w14:paraId="58127C6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3412DABD" w14:textId="047B2169" w:rsidR="00C51257" w:rsidRPr="00425115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24"/>
                <w:szCs w:val="24"/>
              </w:rPr>
              <w:t>ЭТИКЕТКА</w:t>
            </w:r>
          </w:p>
        </w:tc>
        <w:tc>
          <w:tcPr>
            <w:tcW w:w="1302" w:type="dxa"/>
          </w:tcPr>
          <w:p w14:paraId="525E4878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70143CCF" w14:textId="77777777" w:rsidTr="00A719EC">
        <w:tc>
          <w:tcPr>
            <w:tcW w:w="1065" w:type="dxa"/>
            <w:gridSpan w:val="2"/>
          </w:tcPr>
          <w:p w14:paraId="007BD5B2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4CDDA0BD" w14:textId="77777777" w:rsidR="00C51257" w:rsidRPr="00425115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6D6C5560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37E4F89" w14:textId="77777777" w:rsidTr="00A719EC">
        <w:tc>
          <w:tcPr>
            <w:tcW w:w="1065" w:type="dxa"/>
            <w:gridSpan w:val="2"/>
          </w:tcPr>
          <w:p w14:paraId="2A42A5B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  <w:tcBorders>
              <w:bottom w:val="single" w:sz="4" w:space="0" w:color="auto"/>
            </w:tcBorders>
          </w:tcPr>
          <w:p w14:paraId="36857D1C" w14:textId="124F4FCC" w:rsidR="00C51257" w:rsidRPr="00425115" w:rsidRDefault="00DF461E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24"/>
                <w:szCs w:val="24"/>
              </w:rPr>
              <w:t>ТЕНШ.</w:t>
            </w:r>
            <w:r w:rsidR="003A7EE6" w:rsidRPr="003A7EE6">
              <w:rPr>
                <w:b/>
                <w:bCs/>
                <w:sz w:val="24"/>
                <w:szCs w:val="24"/>
              </w:rPr>
              <w:t>467879</w:t>
            </w:r>
            <w:r w:rsidRPr="00425115">
              <w:rPr>
                <w:b/>
                <w:bCs/>
                <w:sz w:val="24"/>
                <w:szCs w:val="24"/>
              </w:rPr>
              <w:t>.01</w:t>
            </w:r>
            <w:r w:rsidR="000E4129" w:rsidRPr="00425115">
              <w:rPr>
                <w:b/>
                <w:bCs/>
                <w:sz w:val="24"/>
                <w:szCs w:val="24"/>
              </w:rPr>
              <w:t xml:space="preserve"> ЭТ</w:t>
            </w:r>
          </w:p>
        </w:tc>
        <w:tc>
          <w:tcPr>
            <w:tcW w:w="1302" w:type="dxa"/>
          </w:tcPr>
          <w:p w14:paraId="3A1D5CCF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871B522" w14:textId="77777777" w:rsidTr="00A719EC">
        <w:tc>
          <w:tcPr>
            <w:tcW w:w="1065" w:type="dxa"/>
            <w:gridSpan w:val="2"/>
          </w:tcPr>
          <w:p w14:paraId="12B43E52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  <w:tcBorders>
              <w:top w:val="single" w:sz="4" w:space="0" w:color="auto"/>
            </w:tcBorders>
          </w:tcPr>
          <w:p w14:paraId="779AA188" w14:textId="4EAE6B49" w:rsidR="00C51257" w:rsidRPr="00425115" w:rsidRDefault="000E4129" w:rsidP="00D63872">
            <w:pPr>
              <w:ind w:left="113" w:right="113"/>
              <w:jc w:val="center"/>
              <w:rPr>
                <w:sz w:val="24"/>
                <w:szCs w:val="24"/>
              </w:rPr>
            </w:pPr>
            <w:r w:rsidRPr="00425115">
              <w:rPr>
                <w:sz w:val="18"/>
                <w:szCs w:val="18"/>
              </w:rPr>
              <w:t>обозначение</w:t>
            </w:r>
            <w:r w:rsidR="00DF461E" w:rsidRPr="00425115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0233CDFB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7AF785B" w14:textId="77777777" w:rsidTr="00A719EC">
        <w:tc>
          <w:tcPr>
            <w:tcW w:w="1065" w:type="dxa"/>
            <w:gridSpan w:val="2"/>
          </w:tcPr>
          <w:p w14:paraId="36BC7BBC" w14:textId="77777777" w:rsidR="00FE0E3F" w:rsidRPr="00425115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0248CE3D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5DF6EED" w14:textId="2C7AE8FC" w:rsidR="00FE0E3F" w:rsidRPr="00425115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068B8A28" w14:textId="77777777" w:rsidTr="00A719EC">
        <w:tc>
          <w:tcPr>
            <w:tcW w:w="1065" w:type="dxa"/>
            <w:gridSpan w:val="2"/>
          </w:tcPr>
          <w:p w14:paraId="5BC8F022" w14:textId="77777777" w:rsidR="00BD5F2D" w:rsidRPr="00425115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46B13167" w14:textId="77777777" w:rsidR="00BD5F2D" w:rsidRPr="00425115" w:rsidRDefault="00BD5F2D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6C10939" w14:textId="77777777" w:rsidR="00BD5F2D" w:rsidRPr="00425115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46B2CA12" w14:textId="77777777" w:rsidTr="00A719EC">
        <w:tc>
          <w:tcPr>
            <w:tcW w:w="1065" w:type="dxa"/>
            <w:gridSpan w:val="2"/>
          </w:tcPr>
          <w:p w14:paraId="5A4588F8" w14:textId="77777777" w:rsidR="00FE0E3F" w:rsidRPr="00425115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38A487A8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4" w:type="dxa"/>
            <w:gridSpan w:val="5"/>
            <w:tcBorders>
              <w:bottom w:val="single" w:sz="4" w:space="0" w:color="auto"/>
            </w:tcBorders>
          </w:tcPr>
          <w:p w14:paraId="2B22C9DD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14:paraId="70C5F15D" w14:textId="77777777" w:rsidR="00FE0E3F" w:rsidRPr="00425115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AF511A6" w14:textId="6A9EFFBD" w:rsidR="00FE0E3F" w:rsidRPr="00425115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90414B8" w14:textId="77777777" w:rsidTr="00A719EC">
        <w:tc>
          <w:tcPr>
            <w:tcW w:w="1065" w:type="dxa"/>
            <w:gridSpan w:val="2"/>
          </w:tcPr>
          <w:p w14:paraId="63338BC8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8"/>
          </w:tcPr>
          <w:p w14:paraId="65C8A369" w14:textId="77777777" w:rsidR="00FE0E3F" w:rsidRPr="00425115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заводской или серийный</w:t>
            </w:r>
          </w:p>
          <w:p w14:paraId="4B8656E4" w14:textId="206BE1F8" w:rsidR="00C51257" w:rsidRPr="00425115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номер изделия</w:t>
            </w:r>
          </w:p>
        </w:tc>
        <w:tc>
          <w:tcPr>
            <w:tcW w:w="1302" w:type="dxa"/>
          </w:tcPr>
          <w:p w14:paraId="7BC03D7E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84F8046" w14:textId="77777777" w:rsidTr="00A719EC">
        <w:tc>
          <w:tcPr>
            <w:tcW w:w="9639" w:type="dxa"/>
            <w:gridSpan w:val="11"/>
          </w:tcPr>
          <w:p w14:paraId="73B9571A" w14:textId="77777777" w:rsidR="00BD5F2D" w:rsidRPr="00425115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57AA924C" w14:textId="77777777" w:rsidTr="00A719EC">
        <w:tc>
          <w:tcPr>
            <w:tcW w:w="9639" w:type="dxa"/>
            <w:gridSpan w:val="11"/>
          </w:tcPr>
          <w:p w14:paraId="31C7C3AD" w14:textId="77777777" w:rsidR="00BD5F2D" w:rsidRPr="00425115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68D59FA" w14:textId="258BD967" w:rsidTr="00A719EC">
        <w:tc>
          <w:tcPr>
            <w:tcW w:w="630" w:type="dxa"/>
          </w:tcPr>
          <w:p w14:paraId="131E902A" w14:textId="6D2DBC1D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01AB678A" w14:textId="77777777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8"/>
          </w:tcPr>
          <w:p w14:paraId="011FF9D9" w14:textId="06AEF9A2" w:rsidR="00C076BE" w:rsidRPr="00425115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09F1E48D" w14:textId="77777777" w:rsidTr="00A719EC">
        <w:tc>
          <w:tcPr>
            <w:tcW w:w="630" w:type="dxa"/>
          </w:tcPr>
          <w:p w14:paraId="2B100080" w14:textId="1003B113" w:rsidR="00CD2F79" w:rsidRPr="00425115" w:rsidRDefault="003A7EE6" w:rsidP="00C076BE">
            <w:pPr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D2F79" w:rsidRPr="00425115">
              <w:rPr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10"/>
          </w:tcPr>
          <w:p w14:paraId="5329E98F" w14:textId="4646D379" w:rsidR="00CD2F79" w:rsidRPr="00425115" w:rsidRDefault="00CD2F79" w:rsidP="00E000C0">
            <w:pPr>
              <w:ind w:left="7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Свидетельство о приемке</w:t>
            </w:r>
          </w:p>
        </w:tc>
      </w:tr>
      <w:tr w:rsidR="00425115" w:rsidRPr="00425115" w14:paraId="2B38F73D" w14:textId="77777777" w:rsidTr="00A719EC">
        <w:tc>
          <w:tcPr>
            <w:tcW w:w="630" w:type="dxa"/>
          </w:tcPr>
          <w:p w14:paraId="18F61D55" w14:textId="77777777" w:rsidR="00CD2F79" w:rsidRPr="00425115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0"/>
          </w:tcPr>
          <w:p w14:paraId="34D00412" w14:textId="24C6317B" w:rsidR="00CD2F79" w:rsidRPr="00425115" w:rsidRDefault="00CD2F79" w:rsidP="00E000C0">
            <w:pPr>
              <w:ind w:left="7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</w:t>
            </w:r>
          </w:p>
        </w:tc>
      </w:tr>
      <w:tr w:rsidR="00425115" w:rsidRPr="00425115" w14:paraId="0CAFFE05" w14:textId="77777777" w:rsidTr="00A719EC">
        <w:tc>
          <w:tcPr>
            <w:tcW w:w="630" w:type="dxa"/>
          </w:tcPr>
          <w:p w14:paraId="1AF4E728" w14:textId="77777777" w:rsidR="00A719EC" w:rsidRPr="00425115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0"/>
          </w:tcPr>
          <w:p w14:paraId="4054B4FC" w14:textId="77777777" w:rsidR="00A719EC" w:rsidRPr="00425115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1292952D" w14:textId="77777777" w:rsidTr="00A719EC">
        <w:tc>
          <w:tcPr>
            <w:tcW w:w="630" w:type="dxa"/>
          </w:tcPr>
          <w:p w14:paraId="22682163" w14:textId="77777777" w:rsidR="00A719EC" w:rsidRPr="00425115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0"/>
          </w:tcPr>
          <w:p w14:paraId="0FD5A7C9" w14:textId="77777777" w:rsidR="00A719EC" w:rsidRPr="00425115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25A748A1" w14:textId="77777777" w:rsidTr="00A719EC">
        <w:tc>
          <w:tcPr>
            <w:tcW w:w="9639" w:type="dxa"/>
            <w:gridSpan w:val="11"/>
          </w:tcPr>
          <w:p w14:paraId="1E7911A9" w14:textId="1EE291A6" w:rsidR="00227E1E" w:rsidRPr="00425115" w:rsidRDefault="00227E1E" w:rsidP="0015339D">
            <w:pPr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7E18896" w14:textId="54CB0A7D" w:rsidTr="00A719EC">
        <w:tc>
          <w:tcPr>
            <w:tcW w:w="3975" w:type="dxa"/>
            <w:gridSpan w:val="7"/>
          </w:tcPr>
          <w:p w14:paraId="0714111F" w14:textId="17043235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0C5E4185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  <w:r w:rsidRPr="00425115">
              <w:rPr>
                <w:bCs/>
                <w:spacing w:val="-17"/>
                <w:w w:val="105"/>
                <w:sz w:val="24"/>
                <w:szCs w:val="24"/>
              </w:rPr>
              <w:t>Начальник ОТК</w:t>
            </w:r>
          </w:p>
        </w:tc>
      </w:tr>
      <w:tr w:rsidR="00425115" w:rsidRPr="00425115" w14:paraId="19CEBF02" w14:textId="77777777" w:rsidTr="00A719EC">
        <w:tc>
          <w:tcPr>
            <w:tcW w:w="3975" w:type="dxa"/>
            <w:gridSpan w:val="7"/>
          </w:tcPr>
          <w:p w14:paraId="10341077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38687149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</w:p>
        </w:tc>
      </w:tr>
      <w:tr w:rsidR="00425115" w:rsidRPr="00425115" w14:paraId="41228E55" w14:textId="2E728350" w:rsidTr="00A719EC">
        <w:tc>
          <w:tcPr>
            <w:tcW w:w="3827" w:type="dxa"/>
            <w:gridSpan w:val="5"/>
          </w:tcPr>
          <w:p w14:paraId="056D0FC7" w14:textId="463F2345" w:rsidR="009D2032" w:rsidRPr="00425115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МП</w:t>
            </w:r>
          </w:p>
        </w:tc>
        <w:tc>
          <w:tcPr>
            <w:tcW w:w="142" w:type="dxa"/>
          </w:tcPr>
          <w:p w14:paraId="30555B20" w14:textId="68B6C20C" w:rsidR="009D2032" w:rsidRPr="00425115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742EE08" w14:textId="3894678D" w:rsidR="009D2032" w:rsidRPr="00425115" w:rsidRDefault="009D2032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4402F94B" w14:textId="00F2E0D0" w:rsidR="009D2032" w:rsidRPr="00425115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A244F7A" w14:textId="77777777" w:rsidR="009D2032" w:rsidRPr="00425115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</w:tr>
      <w:tr w:rsidR="00425115" w:rsidRPr="00425115" w14:paraId="187EC3BB" w14:textId="399F3BD9" w:rsidTr="00A719EC">
        <w:tc>
          <w:tcPr>
            <w:tcW w:w="3827" w:type="dxa"/>
            <w:gridSpan w:val="5"/>
          </w:tcPr>
          <w:p w14:paraId="5A0B30DE" w14:textId="77777777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4015FEFB" w14:textId="77777777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6B245DE" w14:textId="7FF39E8A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личная подпись</w:t>
            </w:r>
          </w:p>
        </w:tc>
        <w:tc>
          <w:tcPr>
            <w:tcW w:w="142" w:type="dxa"/>
          </w:tcPr>
          <w:p w14:paraId="7A5E8E1C" w14:textId="06D78FBF" w:rsidR="009D2032" w:rsidRPr="00425115" w:rsidRDefault="009D2032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CC7B519" w14:textId="6D48ADE1" w:rsidR="009D2032" w:rsidRPr="00425115" w:rsidRDefault="009D2032" w:rsidP="0015339D">
            <w:pPr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И.О. Фамилия</w:t>
            </w:r>
          </w:p>
        </w:tc>
      </w:tr>
      <w:tr w:rsidR="00425115" w:rsidRPr="00425115" w14:paraId="04215F52" w14:textId="77777777" w:rsidTr="00A719EC">
        <w:tc>
          <w:tcPr>
            <w:tcW w:w="3827" w:type="dxa"/>
            <w:gridSpan w:val="5"/>
          </w:tcPr>
          <w:p w14:paraId="3174DE08" w14:textId="77777777" w:rsidR="0015339D" w:rsidRPr="00425115" w:rsidRDefault="0015339D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6B76B3F1" w14:textId="77777777" w:rsidR="0015339D" w:rsidRPr="00425115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E218FD" w14:textId="77777777" w:rsidR="0015339D" w:rsidRPr="00425115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3E5863D" w14:textId="77777777" w:rsidR="0015339D" w:rsidRPr="00425115" w:rsidRDefault="0015339D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75BB451" w14:textId="77777777" w:rsidR="0015339D" w:rsidRPr="00425115" w:rsidRDefault="0015339D" w:rsidP="0015339D">
            <w:pPr>
              <w:jc w:val="center"/>
              <w:rPr>
                <w:sz w:val="18"/>
                <w:szCs w:val="18"/>
              </w:rPr>
            </w:pPr>
          </w:p>
        </w:tc>
      </w:tr>
      <w:tr w:rsidR="00425115" w:rsidRPr="00425115" w14:paraId="631D5C07" w14:textId="4141F3ED" w:rsidTr="00A719EC">
        <w:tc>
          <w:tcPr>
            <w:tcW w:w="3827" w:type="dxa"/>
            <w:gridSpan w:val="5"/>
          </w:tcPr>
          <w:p w14:paraId="2C5D48B4" w14:textId="77777777" w:rsidR="009D2032" w:rsidRPr="00425115" w:rsidRDefault="009D2032" w:rsidP="0015339D">
            <w:pPr>
              <w:ind w:left="113" w:right="113"/>
              <w:jc w:val="center"/>
            </w:pPr>
          </w:p>
        </w:tc>
        <w:tc>
          <w:tcPr>
            <w:tcW w:w="142" w:type="dxa"/>
          </w:tcPr>
          <w:p w14:paraId="01E17E71" w14:textId="77777777" w:rsidR="009D2032" w:rsidRPr="00425115" w:rsidRDefault="009D2032" w:rsidP="0015339D">
            <w:pPr>
              <w:ind w:left="113" w:right="113"/>
              <w:jc w:val="center"/>
            </w:pPr>
          </w:p>
        </w:tc>
        <w:tc>
          <w:tcPr>
            <w:tcW w:w="2268" w:type="dxa"/>
            <w:gridSpan w:val="2"/>
          </w:tcPr>
          <w:p w14:paraId="11BAFD68" w14:textId="46E217CD" w:rsidR="009D2032" w:rsidRPr="00425115" w:rsidRDefault="00783DAE" w:rsidP="0015339D">
            <w:pPr>
              <w:ind w:left="113" w:right="113"/>
              <w:jc w:val="center"/>
            </w:pPr>
            <w:r w:rsidRPr="00425115">
              <w:t>_</w:t>
            </w:r>
            <w:r w:rsidR="0015339D" w:rsidRPr="00425115">
              <w:t>_</w:t>
            </w:r>
            <w:r w:rsidRPr="00425115">
              <w:t>__.__</w:t>
            </w:r>
            <w:r w:rsidR="0015339D" w:rsidRPr="00425115">
              <w:t>_</w:t>
            </w:r>
            <w:r w:rsidRPr="00425115">
              <w:t>_.____</w:t>
            </w:r>
            <w:r w:rsidR="0015339D" w:rsidRPr="00425115">
              <w:t>__</w:t>
            </w:r>
            <w:r w:rsidRPr="00425115">
              <w:t>___</w:t>
            </w:r>
          </w:p>
        </w:tc>
        <w:tc>
          <w:tcPr>
            <w:tcW w:w="142" w:type="dxa"/>
          </w:tcPr>
          <w:p w14:paraId="4D98345B" w14:textId="77777777" w:rsidR="009D2032" w:rsidRPr="00425115" w:rsidRDefault="009D2032" w:rsidP="0015339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A37AB62" w14:textId="77777777" w:rsidR="009D2032" w:rsidRPr="00425115" w:rsidRDefault="009D2032" w:rsidP="0015339D">
            <w:pPr>
              <w:rPr>
                <w:sz w:val="24"/>
                <w:szCs w:val="24"/>
              </w:rPr>
            </w:pPr>
          </w:p>
        </w:tc>
      </w:tr>
      <w:tr w:rsidR="00783DAE" w:rsidRPr="00425115" w14:paraId="47418E20" w14:textId="5D7A6125" w:rsidTr="00A719EC">
        <w:tc>
          <w:tcPr>
            <w:tcW w:w="3827" w:type="dxa"/>
            <w:gridSpan w:val="5"/>
          </w:tcPr>
          <w:p w14:paraId="17CA6CBB" w14:textId="7777777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6AAF3546" w14:textId="7777777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B9F21D" w14:textId="482C75C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число, месяц, год</w:t>
            </w:r>
          </w:p>
        </w:tc>
        <w:tc>
          <w:tcPr>
            <w:tcW w:w="142" w:type="dxa"/>
          </w:tcPr>
          <w:p w14:paraId="378A1482" w14:textId="77777777" w:rsidR="00783DAE" w:rsidRPr="00425115" w:rsidRDefault="00783DAE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3AEDB0F8" w14:textId="77777777" w:rsidR="00783DAE" w:rsidRPr="00425115" w:rsidRDefault="00783DAE" w:rsidP="0015339D">
            <w:pPr>
              <w:rPr>
                <w:sz w:val="18"/>
                <w:szCs w:val="18"/>
              </w:rPr>
            </w:pPr>
          </w:p>
        </w:tc>
      </w:tr>
    </w:tbl>
    <w:p w14:paraId="1F344D99" w14:textId="77777777" w:rsidR="005A1287" w:rsidRPr="00425115" w:rsidRDefault="005A1287" w:rsidP="00A96821"/>
    <w:sectPr w:rsidR="005A1287" w:rsidRPr="00425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EB75" w14:textId="77777777" w:rsidR="008F5ACB" w:rsidRDefault="008F5ACB">
      <w:r>
        <w:separator/>
      </w:r>
    </w:p>
  </w:endnote>
  <w:endnote w:type="continuationSeparator" w:id="0">
    <w:p w14:paraId="6C568081" w14:textId="77777777" w:rsidR="008F5ACB" w:rsidRDefault="008F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D04F" w14:textId="77777777" w:rsidR="008F5ACB" w:rsidRDefault="008F5ACB">
      <w:r>
        <w:separator/>
      </w:r>
    </w:p>
  </w:footnote>
  <w:footnote w:type="continuationSeparator" w:id="0">
    <w:p w14:paraId="02D3819F" w14:textId="77777777" w:rsidR="008F5ACB" w:rsidRDefault="008F5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222F"/>
    <w:rsid w:val="00085D2D"/>
    <w:rsid w:val="000E4129"/>
    <w:rsid w:val="00122B61"/>
    <w:rsid w:val="0015339D"/>
    <w:rsid w:val="00227E1E"/>
    <w:rsid w:val="002949BB"/>
    <w:rsid w:val="00370931"/>
    <w:rsid w:val="003A7EE6"/>
    <w:rsid w:val="003E356C"/>
    <w:rsid w:val="00425115"/>
    <w:rsid w:val="0048568C"/>
    <w:rsid w:val="00557523"/>
    <w:rsid w:val="005A1287"/>
    <w:rsid w:val="005E1152"/>
    <w:rsid w:val="00651312"/>
    <w:rsid w:val="00687B5F"/>
    <w:rsid w:val="00783DAE"/>
    <w:rsid w:val="007F4F80"/>
    <w:rsid w:val="008659D6"/>
    <w:rsid w:val="008F5ACB"/>
    <w:rsid w:val="009D2032"/>
    <w:rsid w:val="00A719EC"/>
    <w:rsid w:val="00A96821"/>
    <w:rsid w:val="00BD5F2D"/>
    <w:rsid w:val="00BE3624"/>
    <w:rsid w:val="00C076BE"/>
    <w:rsid w:val="00C51257"/>
    <w:rsid w:val="00C55E45"/>
    <w:rsid w:val="00C713C1"/>
    <w:rsid w:val="00C97FC9"/>
    <w:rsid w:val="00CD2F79"/>
    <w:rsid w:val="00CD55B9"/>
    <w:rsid w:val="00D63872"/>
    <w:rsid w:val="00DF461E"/>
    <w:rsid w:val="00E000C0"/>
    <w:rsid w:val="00E12FD9"/>
    <w:rsid w:val="00E7243B"/>
    <w:rsid w:val="00ED6892"/>
    <w:rsid w:val="00EE0A49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46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24</cp:revision>
  <cp:lastPrinted>2016-11-07T11:58:00Z</cp:lastPrinted>
  <dcterms:created xsi:type="dcterms:W3CDTF">2025-04-14T14:26:00Z</dcterms:created>
  <dcterms:modified xsi:type="dcterms:W3CDTF">2025-07-31T10:45:00Z</dcterms:modified>
  <cp:category>Word 2000</cp:category>
</cp:coreProperties>
</file>