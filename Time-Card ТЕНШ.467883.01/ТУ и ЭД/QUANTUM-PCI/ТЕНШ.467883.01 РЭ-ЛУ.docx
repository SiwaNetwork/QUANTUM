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BCB6B" w14:textId="77777777" w:rsidR="00A96821" w:rsidRDefault="00A96821" w:rsidP="00A96821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СЕРВЕР ВРЕМЕНИ СПЕЦИАЛИЗИРОВАННЫЙ</w:t>
            </w:r>
          </w:p>
          <w:p w14:paraId="2DF88936" w14:textId="07E3725A" w:rsidR="00A96821" w:rsidRDefault="00A96821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QUANTUM-PCI</w:t>
            </w:r>
          </w:p>
        </w:tc>
      </w:tr>
      <w:tr w:rsidR="00A96821" w14:paraId="1AD90842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2332130D" w14:textId="2AF2E906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Руководство по эксплуатации</w:t>
            </w:r>
          </w:p>
        </w:tc>
      </w:tr>
      <w:tr w:rsidR="00227E1E" w14:paraId="5E812F7F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1E7911A9" w14:textId="0E0B85F3" w:rsidR="00227E1E" w:rsidRPr="0015362E" w:rsidRDefault="00227E1E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ТЕНШ.467883.01 РЭ-ЛУ</w:t>
            </w:r>
          </w:p>
        </w:tc>
      </w:tr>
      <w:tr w:rsidR="00ED6892" w14:paraId="27E18896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EAA7" w14:textId="77777777" w:rsidR="0003471A" w:rsidRDefault="0003471A">
      <w:r>
        <w:separator/>
      </w:r>
    </w:p>
  </w:endnote>
  <w:endnote w:type="continuationSeparator" w:id="0">
    <w:p w14:paraId="2F3049E0" w14:textId="77777777" w:rsidR="0003471A" w:rsidRDefault="0003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rStyle w:val="a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1A63" w14:textId="77777777" w:rsidR="0003471A" w:rsidRDefault="0003471A">
      <w:r>
        <w:separator/>
      </w:r>
    </w:p>
  </w:footnote>
  <w:footnote w:type="continuationSeparator" w:id="0">
    <w:p w14:paraId="12ECB807" w14:textId="77777777" w:rsidR="0003471A" w:rsidRDefault="00034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227E1E"/>
    <w:rsid w:val="002949BB"/>
    <w:rsid w:val="005A1287"/>
    <w:rsid w:val="005E1152"/>
    <w:rsid w:val="00A96821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tabs>
        <w:tab w:val="left" w:pos="360"/>
        <w:tab w:val="right" w:pos="9356"/>
      </w:tabs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4</cp:revision>
  <cp:lastPrinted>2016-11-07T11:58:00Z</cp:lastPrinted>
  <dcterms:created xsi:type="dcterms:W3CDTF">2025-04-14T14:17:00Z</dcterms:created>
  <dcterms:modified xsi:type="dcterms:W3CDTF">2025-04-14T14:25:00Z</dcterms:modified>
  <cp:category>Word 2000</cp:category>
</cp:coreProperties>
</file>