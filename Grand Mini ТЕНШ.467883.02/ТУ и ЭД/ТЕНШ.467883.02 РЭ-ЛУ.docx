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r w:rsidR="009B625A">
        <w:fldChar w:fldCharType="begin"/>
      </w:r>
      <w:r w:rsidR="009B625A">
        <w:instrText xml:space="preserve"> FILLIN "Введите наименование и шифр изделия:"\o  \* MERGEFORMAT </w:instrText>
      </w:r>
      <w:r w:rsidR="009B625A">
        <w:fldChar w:fldCharType="separate"/>
      </w:r>
      <w:r>
        <w:instrText>Изделие 3Ю-00-4</w:instrText>
      </w:r>
      <w:r w:rsidR="009B625A">
        <w:fldChar w:fldCharType="end"/>
      </w:r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r w:rsidR="009B625A">
        <w:fldChar w:fldCharType="begin"/>
      </w:r>
      <w:r w:rsidR="009B625A">
        <w:instrText xml:space="preserve"> FILLIN "Введите наименование документа, на который выпускается лист утверждения:"\o  \* MERGEFORMAT </w:instrText>
      </w:r>
      <w:r w:rsidR="009B625A">
        <w:fldChar w:fldCharType="separate"/>
      </w:r>
      <w:r>
        <w:instrText>Технические условия</w:instrText>
      </w:r>
      <w:r w:rsidR="009B625A">
        <w:fldChar w:fldCharType="end"/>
      </w:r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r w:rsidR="009B625A">
        <w:fldChar w:fldCharType="begin"/>
      </w:r>
      <w:r w:rsidR="009B625A">
        <w:instrText xml:space="preserve"> FILLIN "Введите обозначение документа, на который выпускается лист утверждения:"\o  \*</w:instrText>
      </w:r>
      <w:r w:rsidR="009B625A">
        <w:instrText xml:space="preserve"> MERGEFORMAT </w:instrText>
      </w:r>
      <w:r w:rsidR="009B625A">
        <w:fldChar w:fldCharType="separate"/>
      </w:r>
      <w:r>
        <w:instrText>НМКБ.469332.001 ТУ</w:instrText>
      </w:r>
      <w:r w:rsidR="009B625A">
        <w:fldChar w:fldCharType="end"/>
      </w:r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Генеральный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директор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0E036" w14:textId="77777777" w:rsidR="00D436C7" w:rsidRDefault="00D436C7" w:rsidP="00D436C7">
            <w:pPr>
              <w:ind w:left="-12" w:firstLine="12"/>
              <w:jc w:val="center"/>
              <w:rPr>
                <w:color w:val="000000"/>
                <w:spacing w:val="-17"/>
                <w:sz w:val="36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СЕРВЕР ВРЕМЕНИ СПЕЦИАЛИЗИРОВАННЫЙ</w:t>
            </w:r>
          </w:p>
          <w:p w14:paraId="2DF88936" w14:textId="70966CE1" w:rsidR="00A96821" w:rsidRDefault="00D436C7" w:rsidP="00D436C7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QUANTUM-GRAND MINI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2AF2E906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Руководство по эксплуатации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1E7911A9" w14:textId="2EB098FC" w:rsidR="00227E1E" w:rsidRPr="0015362E" w:rsidRDefault="00D436C7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ТЕНШ.467883.02 ТУ-ЛУ</w:t>
            </w: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Главный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конструктор</w:t>
            </w:r>
          </w:p>
          <w:p w14:paraId="756B7E8E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А.Б.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Михайлов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3549" w14:textId="77777777" w:rsidR="009B625A" w:rsidRDefault="009B625A">
      <w:r>
        <w:separator/>
      </w:r>
    </w:p>
  </w:endnote>
  <w:endnote w:type="continuationSeparator" w:id="0">
    <w:p w14:paraId="76E62A2F" w14:textId="77777777" w:rsidR="009B625A" w:rsidRDefault="009B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A69E" w14:textId="77777777" w:rsidR="009B625A" w:rsidRDefault="009B625A">
      <w:r>
        <w:separator/>
      </w:r>
    </w:p>
  </w:footnote>
  <w:footnote w:type="continuationSeparator" w:id="0">
    <w:p w14:paraId="72F80406" w14:textId="77777777" w:rsidR="009B625A" w:rsidRDefault="009B6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227E1E"/>
    <w:rsid w:val="002949BB"/>
    <w:rsid w:val="005A1287"/>
    <w:rsid w:val="005E1152"/>
    <w:rsid w:val="009B625A"/>
    <w:rsid w:val="00A96821"/>
    <w:rsid w:val="00C713C1"/>
    <w:rsid w:val="00C97FC9"/>
    <w:rsid w:val="00D436C7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5</cp:revision>
  <cp:lastPrinted>2016-11-07T11:58:00Z</cp:lastPrinted>
  <dcterms:created xsi:type="dcterms:W3CDTF">2025-04-14T14:17:00Z</dcterms:created>
  <dcterms:modified xsi:type="dcterms:W3CDTF">2025-07-18T08:20:00Z</dcterms:modified>
  <cp:category>Word 2000</cp:category>
</cp:coreProperties>
</file>