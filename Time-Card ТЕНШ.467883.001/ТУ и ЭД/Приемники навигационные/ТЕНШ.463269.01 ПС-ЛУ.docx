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FEFDA" w14:textId="77777777" w:rsidR="00AC410E" w:rsidRDefault="00AC410E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</w:p>
          <w:p w14:paraId="2DF88936" w14:textId="77F77556" w:rsidR="00A96821" w:rsidRDefault="006C0796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ПРИЕМНИК НАВИГАЦИОННЫЙ</w:t>
            </w: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 xml:space="preserve"> RCB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759BE0EC" w14:textId="77777777" w:rsidR="00227E1E" w:rsidRDefault="006C0796" w:rsidP="00227E1E">
            <w:pPr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ТЕНШ.468157.01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  <w:p w14:paraId="1E7911A9" w14:textId="6B5D4E90" w:rsidR="006C0796" w:rsidRPr="0015362E" w:rsidRDefault="006C0796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248F" w14:textId="77777777" w:rsidR="00713CFD" w:rsidRDefault="00713CFD">
      <w:r>
        <w:separator/>
      </w:r>
    </w:p>
  </w:endnote>
  <w:endnote w:type="continuationSeparator" w:id="0">
    <w:p w14:paraId="7B310E33" w14:textId="77777777" w:rsidR="00713CFD" w:rsidRDefault="0071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6485" w14:textId="77777777" w:rsidR="00713CFD" w:rsidRDefault="00713CFD">
      <w:r>
        <w:separator/>
      </w:r>
    </w:p>
  </w:footnote>
  <w:footnote w:type="continuationSeparator" w:id="0">
    <w:p w14:paraId="6A79DC34" w14:textId="77777777" w:rsidR="00713CFD" w:rsidRDefault="0071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227E1E"/>
    <w:rsid w:val="002949BB"/>
    <w:rsid w:val="003E356C"/>
    <w:rsid w:val="005A1287"/>
    <w:rsid w:val="005E1152"/>
    <w:rsid w:val="00651312"/>
    <w:rsid w:val="006C0796"/>
    <w:rsid w:val="00713CFD"/>
    <w:rsid w:val="007C2508"/>
    <w:rsid w:val="007F4F80"/>
    <w:rsid w:val="00A96821"/>
    <w:rsid w:val="00AC410E"/>
    <w:rsid w:val="00BE3624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5</cp:revision>
  <cp:lastPrinted>2016-11-07T11:58:00Z</cp:lastPrinted>
  <dcterms:created xsi:type="dcterms:W3CDTF">2025-04-14T14:26:00Z</dcterms:created>
  <dcterms:modified xsi:type="dcterms:W3CDTF">2025-06-10T08:11:00Z</dcterms:modified>
  <cp:category>Word 2000</cp:category>
</cp:coreProperties>
</file>